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F9789" w14:textId="254FD24E" w:rsidR="002406C3" w:rsidRDefault="00CB1E1B" w:rsidP="00EC0F89">
      <w:pPr>
        <w:spacing w:line="480" w:lineRule="auto"/>
      </w:pPr>
      <w:sdt>
        <w:sdtPr>
          <w:id w:val="498842625"/>
          <w:placeholder>
            <w:docPart w:val="AAFF3B97BCF788468B70AE49EE4B5D4B"/>
          </w:placeholder>
        </w:sdtPr>
        <w:sdtContent>
          <w:r w:rsidR="002406C3">
            <w:t>CS570 - Ar</w:t>
          </w:r>
          <w:r w:rsidR="006B7D20">
            <w:t>tificial Intelligence Project 3b</w:t>
          </w:r>
        </w:sdtContent>
      </w:sdt>
    </w:p>
    <w:p w14:paraId="78554AB1" w14:textId="77777777" w:rsidR="00606210" w:rsidRDefault="002406C3" w:rsidP="00EC0F89">
      <w:pPr>
        <w:spacing w:line="480" w:lineRule="auto"/>
      </w:pPr>
      <w:r>
        <w:t>Chihsiang Wang</w:t>
      </w:r>
      <w:r w:rsidR="00606210">
        <w:tab/>
      </w:r>
    </w:p>
    <w:sdt>
      <w:sdtPr>
        <w:id w:val="498842631"/>
        <w:placeholder>
          <w:docPart w:val="AAFF3B97BCF788468B70AE49EE4B5D4B"/>
        </w:placeholder>
      </w:sdtPr>
      <w:sdtContent>
        <w:p w14:paraId="7B1F661A" w14:textId="6F9EF164" w:rsidR="00606210" w:rsidRDefault="006B7D20" w:rsidP="00EC0F89">
          <w:pPr>
            <w:pStyle w:val="Heading1"/>
          </w:pPr>
          <w:r>
            <w:t>fuzzy logic</w:t>
          </w:r>
        </w:p>
      </w:sdtContent>
    </w:sdt>
    <w:p w14:paraId="7E9CF2BF" w14:textId="77777777" w:rsidR="00606210" w:rsidRDefault="002406C3" w:rsidP="00EC0F89">
      <w:pPr>
        <w:pStyle w:val="Heading2"/>
      </w:pPr>
      <w:r>
        <w:t>By</w:t>
      </w:r>
      <w:r w:rsidR="00606210">
        <w:t xml:space="preserve"> </w:t>
      </w:r>
      <w:sdt>
        <w:sdtPr>
          <w:id w:val="498842632"/>
          <w:placeholder>
            <w:docPart w:val="AAFF3B97BCF788468B70AE49EE4B5D4B"/>
          </w:placeholder>
        </w:sdtPr>
        <w:sdtContent>
          <w:r>
            <w:t>Chihsiang Wang</w:t>
          </w:r>
        </w:sdtContent>
      </w:sdt>
    </w:p>
    <w:p w14:paraId="66197A9A" w14:textId="77777777" w:rsidR="00606210" w:rsidRDefault="00606210" w:rsidP="00EC0F89">
      <w:pPr>
        <w:pStyle w:val="BodyText"/>
      </w:pPr>
    </w:p>
    <w:p w14:paraId="7A815177" w14:textId="77777777" w:rsidR="002406C3" w:rsidRDefault="00606210" w:rsidP="00EC0F89">
      <w:pPr>
        <w:pStyle w:val="BodyText"/>
      </w:pPr>
      <w:r w:rsidRPr="002406C3">
        <w:tab/>
      </w:r>
    </w:p>
    <w:p w14:paraId="4E1F352C" w14:textId="77777777" w:rsidR="002406C3" w:rsidRDefault="002406C3" w:rsidP="00EC0F89">
      <w:pPr>
        <w:pStyle w:val="BodyText"/>
        <w:jc w:val="center"/>
        <w:rPr>
          <w:b/>
          <w:sz w:val="32"/>
          <w:szCs w:val="32"/>
        </w:rPr>
      </w:pPr>
    </w:p>
    <w:p w14:paraId="1E47A50A" w14:textId="77777777" w:rsidR="002406C3" w:rsidRDefault="002406C3" w:rsidP="00EC0F89">
      <w:pPr>
        <w:pStyle w:val="BodyText"/>
        <w:jc w:val="center"/>
        <w:rPr>
          <w:b/>
          <w:sz w:val="32"/>
          <w:szCs w:val="32"/>
        </w:rPr>
      </w:pPr>
    </w:p>
    <w:p w14:paraId="3D93321F" w14:textId="77777777" w:rsidR="002406C3" w:rsidRDefault="002406C3" w:rsidP="00EC0F89">
      <w:pPr>
        <w:pStyle w:val="BodyText"/>
        <w:jc w:val="center"/>
        <w:rPr>
          <w:b/>
          <w:sz w:val="32"/>
          <w:szCs w:val="32"/>
        </w:rPr>
      </w:pPr>
    </w:p>
    <w:p w14:paraId="52F69FA9" w14:textId="77777777" w:rsidR="002406C3" w:rsidRDefault="002406C3" w:rsidP="00EC0F89">
      <w:pPr>
        <w:pStyle w:val="BodyText"/>
        <w:jc w:val="center"/>
        <w:rPr>
          <w:b/>
          <w:sz w:val="32"/>
          <w:szCs w:val="32"/>
        </w:rPr>
      </w:pPr>
    </w:p>
    <w:p w14:paraId="5A57EC69" w14:textId="77777777" w:rsidR="002406C3" w:rsidRDefault="002406C3" w:rsidP="00EC0F89">
      <w:pPr>
        <w:pStyle w:val="BodyText"/>
        <w:jc w:val="center"/>
        <w:rPr>
          <w:b/>
          <w:sz w:val="32"/>
          <w:szCs w:val="32"/>
        </w:rPr>
      </w:pPr>
    </w:p>
    <w:p w14:paraId="7A156610" w14:textId="77777777" w:rsidR="002406C3" w:rsidRDefault="002406C3" w:rsidP="00EC0F89">
      <w:pPr>
        <w:pStyle w:val="BodyText"/>
        <w:jc w:val="center"/>
        <w:rPr>
          <w:b/>
          <w:sz w:val="32"/>
          <w:szCs w:val="32"/>
        </w:rPr>
      </w:pPr>
    </w:p>
    <w:p w14:paraId="76D3D294" w14:textId="77777777" w:rsidR="002406C3" w:rsidRDefault="002406C3" w:rsidP="008F7D7B">
      <w:pPr>
        <w:pStyle w:val="BodyText"/>
        <w:rPr>
          <w:b/>
          <w:sz w:val="32"/>
          <w:szCs w:val="32"/>
        </w:rPr>
      </w:pPr>
    </w:p>
    <w:p w14:paraId="37426B9B" w14:textId="76732596" w:rsidR="002406C3" w:rsidRPr="002406C3" w:rsidRDefault="00237D62" w:rsidP="00EC0F89">
      <w:pPr>
        <w:pStyle w:val="BodyText"/>
        <w:jc w:val="center"/>
        <w:rPr>
          <w:b/>
          <w:sz w:val="32"/>
          <w:szCs w:val="32"/>
        </w:rPr>
      </w:pPr>
      <w:r>
        <w:rPr>
          <w:b/>
          <w:sz w:val="32"/>
          <w:szCs w:val="32"/>
        </w:rPr>
        <w:lastRenderedPageBreak/>
        <w:t>Abstract</w:t>
      </w:r>
    </w:p>
    <w:p w14:paraId="4C74E881" w14:textId="42E5332D" w:rsidR="006B7D20" w:rsidRDefault="002406C3" w:rsidP="00BF4474">
      <w:pPr>
        <w:pStyle w:val="BodyText"/>
      </w:pPr>
      <w:r>
        <w:tab/>
      </w:r>
      <w:r w:rsidR="00431BB7">
        <w:t>This</w:t>
      </w:r>
      <w:r w:rsidR="00F20495">
        <w:t xml:space="preserve"> project is</w:t>
      </w:r>
      <w:r w:rsidR="006B7D20">
        <w:t xml:space="preserve"> going to use the fuzzy logic algorithm to control a moon lander to land </w:t>
      </w:r>
      <w:r w:rsidR="00F20495">
        <w:t>at the right position with a safe speed</w:t>
      </w:r>
      <w:r w:rsidR="006B7D20">
        <w:t xml:space="preserve">. </w:t>
      </w:r>
      <w:r w:rsidR="00F20495">
        <w:t>For getting the right outputs t</w:t>
      </w:r>
      <w:r w:rsidR="006B7D20">
        <w:t xml:space="preserve">here have four steps to implement the main </w:t>
      </w:r>
      <w:r w:rsidR="00F20495">
        <w:t>idea with fuzzy logic</w:t>
      </w:r>
      <w:r w:rsidR="006B7D20">
        <w:t xml:space="preserve">: </w:t>
      </w:r>
    </w:p>
    <w:p w14:paraId="05B456BC" w14:textId="7175BA31" w:rsidR="006B7D20" w:rsidRDefault="006B7D20" w:rsidP="00BF4474">
      <w:pPr>
        <w:pStyle w:val="BodyText"/>
      </w:pPr>
      <w:r>
        <w:t xml:space="preserve">1. Get the input/percepts, in this project the input will be height / Y-velocity / X-Position. </w:t>
      </w:r>
    </w:p>
    <w:p w14:paraId="527DC33D" w14:textId="03064C72" w:rsidR="006B7D20" w:rsidRDefault="006B7D20" w:rsidP="00BF4474">
      <w:pPr>
        <w:pStyle w:val="BodyText"/>
      </w:pPr>
      <w:r>
        <w:t xml:space="preserve">2. Fuzzify the input, and get the fuzzy set </w:t>
      </w:r>
      <w:r w:rsidR="00637924">
        <w:t>values (0~</w:t>
      </w:r>
      <w:r>
        <w:t>1) to determine how high</w:t>
      </w:r>
      <w:r w:rsidR="00637924">
        <w:t xml:space="preserve"> / fast / far</w:t>
      </w:r>
      <w:r>
        <w:t xml:space="preserve">. </w:t>
      </w:r>
    </w:p>
    <w:p w14:paraId="5192A5BD" w14:textId="699E7DC3" w:rsidR="006B7D20" w:rsidRDefault="006B7D20" w:rsidP="00BF4474">
      <w:pPr>
        <w:pStyle w:val="BodyText"/>
      </w:pPr>
      <w:r>
        <w:t>3. Apply the f</w:t>
      </w:r>
      <w:r w:rsidR="00637924">
        <w:t>uzzy value to activate fuzzy rule.</w:t>
      </w:r>
    </w:p>
    <w:p w14:paraId="61B64BA6" w14:textId="3AE4685C" w:rsidR="00637924" w:rsidRDefault="006B7D20" w:rsidP="00BF4474">
      <w:pPr>
        <w:pStyle w:val="BodyText"/>
      </w:pPr>
      <w:r>
        <w:t>4. Defuzzificat</w:t>
      </w:r>
      <w:r w:rsidR="00F20495">
        <w:t>ion to determine actual actions</w:t>
      </w:r>
      <w:r w:rsidR="00637924">
        <w:t>, in this project picks the most active rule to decide what is the actual action, and gets the output.</w:t>
      </w:r>
    </w:p>
    <w:p w14:paraId="6F162453" w14:textId="5A1FE70A" w:rsidR="00BF4474" w:rsidRPr="002406C3" w:rsidRDefault="00637924" w:rsidP="00BF4474">
      <w:pPr>
        <w:pStyle w:val="BodyText"/>
        <w:rPr>
          <w:lang w:eastAsia="zh-TW"/>
        </w:rPr>
      </w:pPr>
      <w:r>
        <w:t>The output burn and thrust will control the lander’s speed slower than 4.0</w:t>
      </w:r>
      <w:r w:rsidR="002A27B1">
        <w:t>,</w:t>
      </w:r>
      <w:r>
        <w:t xml:space="preserve"> and keep the position </w:t>
      </w:r>
      <w:r w:rsidR="002D3C9F">
        <w:t xml:space="preserve">between -2.0 ~ 2.0 to </w:t>
      </w:r>
      <w:r w:rsidR="00F20495">
        <w:t>land</w:t>
      </w:r>
      <w:r w:rsidR="002D3C9F">
        <w:t xml:space="preserve"> safely</w:t>
      </w:r>
      <w:r w:rsidR="00F20495">
        <w:t xml:space="preserve">. </w:t>
      </w:r>
      <w:r>
        <w:t xml:space="preserve"> </w:t>
      </w:r>
      <w:r w:rsidR="00F20495">
        <w:t>In this project the moon lander has about 70% chance to land successful and about 30% chance to be failed.</w:t>
      </w:r>
    </w:p>
    <w:p w14:paraId="3F7C6423" w14:textId="3F9F6FE8" w:rsidR="00BF4474" w:rsidRDefault="00BF4474" w:rsidP="00BF4474">
      <w:pPr>
        <w:spacing w:line="480" w:lineRule="auto"/>
        <w:jc w:val="center"/>
      </w:pPr>
    </w:p>
    <w:p w14:paraId="409650AD" w14:textId="24C6C1BC" w:rsidR="00FA1FA6" w:rsidRDefault="00FA1FA6" w:rsidP="007A4D5F">
      <w:pPr>
        <w:pStyle w:val="BodyText"/>
        <w:rPr>
          <w:b/>
          <w:sz w:val="32"/>
          <w:szCs w:val="32"/>
        </w:rPr>
      </w:pPr>
    </w:p>
    <w:p w14:paraId="6F3CE7F5" w14:textId="1AE5594E" w:rsidR="00207B88" w:rsidRDefault="006B7D20" w:rsidP="00EC0F89">
      <w:pPr>
        <w:spacing w:line="480" w:lineRule="auto"/>
        <w:jc w:val="center"/>
        <w:rPr>
          <w:b/>
          <w:sz w:val="32"/>
          <w:szCs w:val="32"/>
        </w:rPr>
      </w:pPr>
      <w:r>
        <w:rPr>
          <w:b/>
          <w:sz w:val="32"/>
          <w:szCs w:val="32"/>
        </w:rPr>
        <w:t>Fuzzy Set</w:t>
      </w:r>
    </w:p>
    <w:p w14:paraId="15A8BDD1" w14:textId="75F2236B" w:rsidR="00BC0A58" w:rsidRDefault="000F7A36" w:rsidP="000F7A36">
      <w:pPr>
        <w:pStyle w:val="BodyText"/>
      </w:pPr>
      <w:r>
        <w:t>To fuzzify the input will need a function to determine how the scale it is. In this project the fuzzy value are all between 0 ~ 1, it wi</w:t>
      </w:r>
      <w:r w:rsidR="00D13FCC">
        <w:t>ll be more clearly to measure</w:t>
      </w:r>
      <w:r>
        <w:t xml:space="preserve"> how high / fast </w:t>
      </w:r>
      <w:r w:rsidR="00BF4F68">
        <w:t>/ far of each input. The figure (</w:t>
      </w:r>
      <w:r>
        <w:t>1</w:t>
      </w:r>
      <w:r w:rsidR="00BF4F68">
        <w:t>)</w:t>
      </w:r>
      <w:r>
        <w:t xml:space="preserve"> shows the </w:t>
      </w:r>
      <w:r w:rsidR="00BC0A58">
        <w:t xml:space="preserve">height scale, </w:t>
      </w:r>
      <w:r w:rsidR="002D3C9F">
        <w:t xml:space="preserve">and </w:t>
      </w:r>
      <w:r w:rsidR="00BC0A58">
        <w:t>the pseudo code is list below:</w:t>
      </w:r>
    </w:p>
    <w:p w14:paraId="0C22657B" w14:textId="4F5730D5" w:rsidR="00BC0A58" w:rsidRPr="00BF4F68" w:rsidRDefault="00BC0A58" w:rsidP="00BF4F68">
      <w:pPr>
        <w:pStyle w:val="BodyText"/>
        <w:spacing w:line="240" w:lineRule="auto"/>
        <w:rPr>
          <w:b/>
          <w:i/>
          <w:sz w:val="16"/>
          <w:szCs w:val="16"/>
        </w:rPr>
      </w:pPr>
      <w:r w:rsidRPr="00BF4F68">
        <w:rPr>
          <w:b/>
          <w:i/>
          <w:sz w:val="16"/>
          <w:szCs w:val="16"/>
        </w:rPr>
        <w:t xml:space="preserve">Void </w:t>
      </w:r>
      <w:proofErr w:type="spellStart"/>
      <w:r w:rsidRPr="00BF4F68">
        <w:rPr>
          <w:b/>
          <w:i/>
          <w:sz w:val="16"/>
          <w:szCs w:val="16"/>
        </w:rPr>
        <w:t>Get_fuzzy_value_height</w:t>
      </w:r>
      <w:proofErr w:type="spellEnd"/>
      <w:r w:rsidRPr="00BF4F68">
        <w:rPr>
          <w:b/>
          <w:i/>
          <w:sz w:val="16"/>
          <w:szCs w:val="16"/>
        </w:rPr>
        <w:t xml:space="preserve"> (height) {</w:t>
      </w:r>
    </w:p>
    <w:p w14:paraId="5BA47632" w14:textId="5C7CC4BD" w:rsidR="00BC0A58" w:rsidRPr="00BF4F68" w:rsidRDefault="00BC0A58" w:rsidP="00BF4F68">
      <w:pPr>
        <w:pStyle w:val="BodyText"/>
        <w:spacing w:line="240" w:lineRule="auto"/>
        <w:rPr>
          <w:b/>
          <w:i/>
          <w:sz w:val="16"/>
          <w:szCs w:val="16"/>
        </w:rPr>
      </w:pPr>
      <w:r w:rsidRPr="00BF4F68">
        <w:rPr>
          <w:b/>
          <w:i/>
          <w:sz w:val="16"/>
          <w:szCs w:val="16"/>
        </w:rPr>
        <w:tab/>
        <w:t xml:space="preserve">If (input &lt; 20) </w:t>
      </w:r>
      <w:proofErr w:type="spellStart"/>
      <w:r w:rsidRPr="00BF4F68">
        <w:rPr>
          <w:b/>
          <w:i/>
          <w:sz w:val="16"/>
          <w:szCs w:val="16"/>
        </w:rPr>
        <w:t>fuzzy_value_low</w:t>
      </w:r>
      <w:proofErr w:type="spellEnd"/>
      <w:r w:rsidRPr="00BF4F68">
        <w:rPr>
          <w:b/>
          <w:i/>
          <w:sz w:val="16"/>
          <w:szCs w:val="16"/>
        </w:rPr>
        <w:t xml:space="preserve"> = 1;</w:t>
      </w:r>
    </w:p>
    <w:p w14:paraId="13630937" w14:textId="39947E8C" w:rsidR="00BC0A58" w:rsidRPr="00BF4F68" w:rsidRDefault="00BC0A58" w:rsidP="00BF4F68">
      <w:pPr>
        <w:pStyle w:val="BodyText"/>
        <w:spacing w:line="240" w:lineRule="auto"/>
        <w:rPr>
          <w:b/>
          <w:i/>
          <w:sz w:val="16"/>
          <w:szCs w:val="16"/>
        </w:rPr>
      </w:pPr>
      <w:r w:rsidRPr="00BF4F68">
        <w:rPr>
          <w:b/>
          <w:i/>
          <w:sz w:val="16"/>
          <w:szCs w:val="16"/>
        </w:rPr>
        <w:t xml:space="preserve">  </w:t>
      </w:r>
      <w:r w:rsidRPr="00BF4F68">
        <w:rPr>
          <w:b/>
          <w:i/>
          <w:sz w:val="16"/>
          <w:szCs w:val="16"/>
        </w:rPr>
        <w:tab/>
        <w:t xml:space="preserve">If (input &gt; 40) </w:t>
      </w:r>
      <w:proofErr w:type="spellStart"/>
      <w:r w:rsidRPr="00BF4F68">
        <w:rPr>
          <w:b/>
          <w:i/>
          <w:sz w:val="16"/>
          <w:szCs w:val="16"/>
        </w:rPr>
        <w:t>fuzzy_value_low</w:t>
      </w:r>
      <w:proofErr w:type="spellEnd"/>
      <w:r w:rsidRPr="00BF4F68">
        <w:rPr>
          <w:b/>
          <w:i/>
          <w:sz w:val="16"/>
          <w:szCs w:val="16"/>
        </w:rPr>
        <w:t xml:space="preserve"> = 0;</w:t>
      </w:r>
    </w:p>
    <w:p w14:paraId="15BDDE3F" w14:textId="10C78C51" w:rsidR="00BC0A58" w:rsidRPr="00BF4F68" w:rsidRDefault="00BC0A58" w:rsidP="00BF4F68">
      <w:pPr>
        <w:pStyle w:val="BodyText"/>
        <w:spacing w:line="240" w:lineRule="auto"/>
        <w:rPr>
          <w:b/>
          <w:i/>
          <w:sz w:val="16"/>
          <w:szCs w:val="16"/>
        </w:rPr>
      </w:pPr>
      <w:r w:rsidRPr="00BF4F68">
        <w:rPr>
          <w:b/>
          <w:i/>
          <w:sz w:val="16"/>
          <w:szCs w:val="16"/>
        </w:rPr>
        <w:tab/>
        <w:t>If (input &gt;= 20 &amp;&amp; input &lt;= 40</w:t>
      </w:r>
      <w:proofErr w:type="gramStart"/>
      <w:r w:rsidRPr="00BF4F68">
        <w:rPr>
          <w:b/>
          <w:i/>
          <w:sz w:val="16"/>
          <w:szCs w:val="16"/>
        </w:rPr>
        <w:t xml:space="preserve">)  </w:t>
      </w:r>
      <w:proofErr w:type="spellStart"/>
      <w:r w:rsidRPr="00BF4F68">
        <w:rPr>
          <w:b/>
          <w:i/>
          <w:sz w:val="16"/>
          <w:szCs w:val="16"/>
        </w:rPr>
        <w:t>fuzzy</w:t>
      </w:r>
      <w:proofErr w:type="gramEnd"/>
      <w:r w:rsidRPr="00BF4F68">
        <w:rPr>
          <w:b/>
          <w:i/>
          <w:sz w:val="16"/>
          <w:szCs w:val="16"/>
        </w:rPr>
        <w:t>_value_low</w:t>
      </w:r>
      <w:proofErr w:type="spellEnd"/>
      <w:r w:rsidRPr="00BF4F68">
        <w:rPr>
          <w:b/>
          <w:i/>
          <w:sz w:val="16"/>
          <w:szCs w:val="16"/>
        </w:rPr>
        <w:t xml:space="preserve"> = algebra(input);</w:t>
      </w:r>
    </w:p>
    <w:p w14:paraId="525EAF87" w14:textId="6FD97A7F" w:rsidR="00BC0A58" w:rsidRPr="00BF4F68" w:rsidRDefault="00BC0A58" w:rsidP="00BF4F68">
      <w:pPr>
        <w:pStyle w:val="BodyText"/>
        <w:spacing w:line="240" w:lineRule="auto"/>
        <w:rPr>
          <w:b/>
          <w:i/>
          <w:sz w:val="16"/>
          <w:szCs w:val="16"/>
        </w:rPr>
      </w:pPr>
      <w:r w:rsidRPr="00BF4F68">
        <w:rPr>
          <w:b/>
          <w:i/>
          <w:sz w:val="16"/>
          <w:szCs w:val="16"/>
        </w:rPr>
        <w:tab/>
        <w:t xml:space="preserve">If (input &gt; 30, input &lt; 70) </w:t>
      </w:r>
      <w:proofErr w:type="spellStart"/>
      <w:r w:rsidRPr="00BF4F68">
        <w:rPr>
          <w:b/>
          <w:i/>
          <w:sz w:val="16"/>
          <w:szCs w:val="16"/>
        </w:rPr>
        <w:t>fuzzy_value_med</w:t>
      </w:r>
      <w:proofErr w:type="spellEnd"/>
      <w:r w:rsidRPr="00BF4F68">
        <w:rPr>
          <w:b/>
          <w:i/>
          <w:sz w:val="16"/>
          <w:szCs w:val="16"/>
        </w:rPr>
        <w:t xml:space="preserve"> = </w:t>
      </w:r>
      <w:proofErr w:type="gramStart"/>
      <w:r w:rsidRPr="00BF4F68">
        <w:rPr>
          <w:b/>
          <w:i/>
          <w:sz w:val="16"/>
          <w:szCs w:val="16"/>
        </w:rPr>
        <w:t>algebra(</w:t>
      </w:r>
      <w:proofErr w:type="gramEnd"/>
      <w:r w:rsidRPr="00BF4F68">
        <w:rPr>
          <w:b/>
          <w:i/>
          <w:sz w:val="16"/>
          <w:szCs w:val="16"/>
        </w:rPr>
        <w:t>input); //different algebra</w:t>
      </w:r>
    </w:p>
    <w:p w14:paraId="33CF96EA" w14:textId="3EB2E3C9" w:rsidR="00BC0A58" w:rsidRPr="00BF4F68" w:rsidRDefault="00BC0A58" w:rsidP="00BF4F68">
      <w:pPr>
        <w:pStyle w:val="BodyText"/>
        <w:spacing w:line="240" w:lineRule="auto"/>
        <w:rPr>
          <w:b/>
          <w:i/>
          <w:sz w:val="16"/>
          <w:szCs w:val="16"/>
        </w:rPr>
      </w:pPr>
      <w:r w:rsidRPr="00BF4F68">
        <w:rPr>
          <w:b/>
          <w:i/>
          <w:sz w:val="16"/>
          <w:szCs w:val="16"/>
        </w:rPr>
        <w:tab/>
        <w:t xml:space="preserve">If (input &lt; 30 OR input &gt; 70) </w:t>
      </w:r>
      <w:proofErr w:type="spellStart"/>
      <w:r w:rsidRPr="00BF4F68">
        <w:rPr>
          <w:b/>
          <w:i/>
          <w:sz w:val="16"/>
          <w:szCs w:val="16"/>
        </w:rPr>
        <w:t>fuzzy_value_med</w:t>
      </w:r>
      <w:proofErr w:type="spellEnd"/>
      <w:r w:rsidRPr="00BF4F68">
        <w:rPr>
          <w:b/>
          <w:i/>
          <w:sz w:val="16"/>
          <w:szCs w:val="16"/>
        </w:rPr>
        <w:t xml:space="preserve"> = 0;</w:t>
      </w:r>
    </w:p>
    <w:p w14:paraId="053D4A3C" w14:textId="472F353A" w:rsidR="00BC0A58" w:rsidRPr="00BF4F68" w:rsidRDefault="00BC0A58" w:rsidP="00BF4F68">
      <w:pPr>
        <w:pStyle w:val="BodyText"/>
        <w:spacing w:line="240" w:lineRule="auto"/>
        <w:rPr>
          <w:b/>
          <w:i/>
          <w:sz w:val="16"/>
          <w:szCs w:val="16"/>
        </w:rPr>
      </w:pPr>
      <w:r w:rsidRPr="00BF4F68">
        <w:rPr>
          <w:b/>
          <w:i/>
          <w:sz w:val="16"/>
          <w:szCs w:val="16"/>
        </w:rPr>
        <w:tab/>
        <w:t xml:space="preserve">If (input &lt; 60) </w:t>
      </w:r>
      <w:proofErr w:type="spellStart"/>
      <w:r w:rsidRPr="00BF4F68">
        <w:rPr>
          <w:b/>
          <w:i/>
          <w:sz w:val="16"/>
          <w:szCs w:val="16"/>
        </w:rPr>
        <w:t>fuzzy_value_high</w:t>
      </w:r>
      <w:proofErr w:type="spellEnd"/>
      <w:r w:rsidRPr="00BF4F68">
        <w:rPr>
          <w:b/>
          <w:i/>
          <w:sz w:val="16"/>
          <w:szCs w:val="16"/>
        </w:rPr>
        <w:t xml:space="preserve"> = 0;</w:t>
      </w:r>
    </w:p>
    <w:p w14:paraId="6CFD2988" w14:textId="17092524" w:rsidR="00BC0A58" w:rsidRPr="00BF4F68" w:rsidRDefault="00BC0A58" w:rsidP="00BF4F68">
      <w:pPr>
        <w:pStyle w:val="BodyText"/>
        <w:spacing w:line="240" w:lineRule="auto"/>
        <w:rPr>
          <w:b/>
          <w:i/>
          <w:sz w:val="16"/>
          <w:szCs w:val="16"/>
        </w:rPr>
      </w:pPr>
      <w:r w:rsidRPr="00BF4F68">
        <w:rPr>
          <w:b/>
          <w:i/>
          <w:sz w:val="16"/>
          <w:szCs w:val="16"/>
        </w:rPr>
        <w:tab/>
        <w:t xml:space="preserve">If (input &gt;80) </w:t>
      </w:r>
      <w:proofErr w:type="spellStart"/>
      <w:r w:rsidRPr="00BF4F68">
        <w:rPr>
          <w:b/>
          <w:i/>
          <w:sz w:val="16"/>
          <w:szCs w:val="16"/>
        </w:rPr>
        <w:t>fuzzy_value_high</w:t>
      </w:r>
      <w:proofErr w:type="spellEnd"/>
      <w:r w:rsidRPr="00BF4F68">
        <w:rPr>
          <w:b/>
          <w:i/>
          <w:sz w:val="16"/>
          <w:szCs w:val="16"/>
        </w:rPr>
        <w:t xml:space="preserve"> = 1;</w:t>
      </w:r>
    </w:p>
    <w:p w14:paraId="1580BF6A" w14:textId="6E06E6B5" w:rsidR="00BC0A58" w:rsidRPr="00BF4F68" w:rsidRDefault="00BC0A58" w:rsidP="00BF4F68">
      <w:pPr>
        <w:pStyle w:val="BodyText"/>
        <w:spacing w:line="240" w:lineRule="auto"/>
        <w:rPr>
          <w:b/>
          <w:i/>
          <w:sz w:val="16"/>
          <w:szCs w:val="16"/>
        </w:rPr>
      </w:pPr>
      <w:r w:rsidRPr="00BF4F68">
        <w:rPr>
          <w:b/>
          <w:i/>
          <w:sz w:val="16"/>
          <w:szCs w:val="16"/>
        </w:rPr>
        <w:tab/>
      </w:r>
      <w:proofErr w:type="gramStart"/>
      <w:r w:rsidRPr="00BF4F68">
        <w:rPr>
          <w:b/>
          <w:i/>
          <w:sz w:val="16"/>
          <w:szCs w:val="16"/>
        </w:rPr>
        <w:t>If(</w:t>
      </w:r>
      <w:proofErr w:type="gramEnd"/>
      <w:r w:rsidRPr="00BF4F68">
        <w:rPr>
          <w:b/>
          <w:i/>
          <w:sz w:val="16"/>
          <w:szCs w:val="16"/>
        </w:rPr>
        <w:t>input &gt;=60 AND input &lt;=</w:t>
      </w:r>
      <w:r w:rsidR="00BF4F68" w:rsidRPr="00BF4F68">
        <w:rPr>
          <w:b/>
          <w:i/>
          <w:sz w:val="16"/>
          <w:szCs w:val="16"/>
        </w:rPr>
        <w:t xml:space="preserve"> 80</w:t>
      </w:r>
      <w:r w:rsidRPr="00BF4F68">
        <w:rPr>
          <w:b/>
          <w:i/>
          <w:sz w:val="16"/>
          <w:szCs w:val="16"/>
        </w:rPr>
        <w:t>)</w:t>
      </w:r>
      <w:r w:rsidR="00BF4F68" w:rsidRPr="00BF4F68">
        <w:rPr>
          <w:b/>
          <w:i/>
          <w:sz w:val="16"/>
          <w:szCs w:val="16"/>
        </w:rPr>
        <w:t xml:space="preserve"> </w:t>
      </w:r>
      <w:proofErr w:type="spellStart"/>
      <w:r w:rsidR="00BF4F68" w:rsidRPr="00BF4F68">
        <w:rPr>
          <w:b/>
          <w:i/>
          <w:sz w:val="16"/>
          <w:szCs w:val="16"/>
        </w:rPr>
        <w:t>fuzzy_value_high</w:t>
      </w:r>
      <w:proofErr w:type="spellEnd"/>
      <w:r w:rsidR="00BF4F68" w:rsidRPr="00BF4F68">
        <w:rPr>
          <w:b/>
          <w:i/>
          <w:sz w:val="16"/>
          <w:szCs w:val="16"/>
        </w:rPr>
        <w:t xml:space="preserve"> = algebra(input);</w:t>
      </w:r>
    </w:p>
    <w:p w14:paraId="3CFFEEA0" w14:textId="1E9BD76F" w:rsidR="000F7A36" w:rsidRPr="00BF4F68" w:rsidRDefault="00BC0A58" w:rsidP="00BF4F68">
      <w:pPr>
        <w:pStyle w:val="BodyText"/>
        <w:spacing w:line="240" w:lineRule="auto"/>
        <w:rPr>
          <w:b/>
          <w:i/>
          <w:sz w:val="16"/>
          <w:szCs w:val="16"/>
        </w:rPr>
      </w:pPr>
      <w:r w:rsidRPr="00BF4F68">
        <w:rPr>
          <w:b/>
          <w:i/>
          <w:sz w:val="16"/>
          <w:szCs w:val="16"/>
        </w:rPr>
        <w:t xml:space="preserve">} </w:t>
      </w:r>
      <w:r w:rsidR="000F7A36" w:rsidRPr="00BF4F68">
        <w:rPr>
          <w:b/>
          <w:i/>
          <w:sz w:val="16"/>
          <w:szCs w:val="16"/>
        </w:rPr>
        <w:t xml:space="preserve"> </w:t>
      </w:r>
    </w:p>
    <w:p w14:paraId="4B26B8C0" w14:textId="4121048F" w:rsidR="00BF4F68" w:rsidRDefault="009E69A3" w:rsidP="00B916EC">
      <w:pPr>
        <w:spacing w:line="480" w:lineRule="auto"/>
        <w:rPr>
          <w:sz w:val="14"/>
          <w:szCs w:val="14"/>
          <w:lang w:eastAsia="zh-TW"/>
        </w:rPr>
      </w:pPr>
      <w:r>
        <w:rPr>
          <w:b/>
          <w:noProof/>
          <w:sz w:val="32"/>
          <w:szCs w:val="32"/>
        </w:rPr>
        <w:drawing>
          <wp:inline distT="0" distB="0" distL="0" distR="0" wp14:anchorId="420F2582" wp14:editId="638D27A9">
            <wp:extent cx="2018623" cy="910167"/>
            <wp:effectExtent l="0" t="0" r="0" b="4445"/>
            <wp:docPr id="2" name="Picture 2" descr="Macintosh HD:Users:chishaung:Dropbox:h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ropbox:heigh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601" cy="911510"/>
                    </a:xfrm>
                    <a:prstGeom prst="rect">
                      <a:avLst/>
                    </a:prstGeom>
                    <a:noFill/>
                    <a:ln>
                      <a:noFill/>
                    </a:ln>
                  </pic:spPr>
                </pic:pic>
              </a:graphicData>
            </a:graphic>
          </wp:inline>
        </w:drawing>
      </w:r>
      <w:r w:rsidR="00BF4F68" w:rsidRPr="00BF4F68">
        <w:rPr>
          <w:sz w:val="14"/>
          <w:szCs w:val="14"/>
          <w:lang w:eastAsia="zh-TW"/>
        </w:rPr>
        <w:t>(</w:t>
      </w:r>
      <w:proofErr w:type="gramStart"/>
      <w:r w:rsidR="00BF4F68" w:rsidRPr="00BF4F68">
        <w:rPr>
          <w:sz w:val="14"/>
          <w:szCs w:val="14"/>
          <w:lang w:eastAsia="zh-TW"/>
        </w:rPr>
        <w:t>figure</w:t>
      </w:r>
      <w:proofErr w:type="gramEnd"/>
      <w:r w:rsidR="00BF4F68" w:rsidRPr="00BF4F68">
        <w:rPr>
          <w:sz w:val="14"/>
          <w:szCs w:val="14"/>
          <w:lang w:eastAsia="zh-TW"/>
        </w:rPr>
        <w:t xml:space="preserve"> 1)</w:t>
      </w:r>
    </w:p>
    <w:p w14:paraId="3F96E416" w14:textId="2EFD1D04" w:rsidR="00BF4F68" w:rsidRPr="00BF4F68" w:rsidRDefault="00BF4F68" w:rsidP="00B916EC">
      <w:pPr>
        <w:spacing w:line="480" w:lineRule="auto"/>
      </w:pPr>
      <w:r>
        <w:t xml:space="preserve">So after execute the function Get_fuzzy_height(), the program will store each (low/med/high) fuzzy numbers, and these values </w:t>
      </w:r>
      <w:r w:rsidR="00AF1171">
        <w:t>are going to active fuzzy rules. With</w:t>
      </w:r>
      <w:r w:rsidRPr="00BF4F68">
        <w:t xml:space="preserve"> the same idea</w:t>
      </w:r>
      <w:r>
        <w:t xml:space="preserve">, the figure 2 and 3 are </w:t>
      </w:r>
      <w:r w:rsidR="00AF1171">
        <w:t>showing how the scale of Speed and Position. In this project, the output BURN needs to calculate by the input height and speed, and the THRUST needs height and position.</w:t>
      </w:r>
      <w:r w:rsidR="00431BB7">
        <w:t xml:space="preserve"> (NOTE: this setting is a </w:t>
      </w:r>
      <w:r w:rsidR="00236246">
        <w:t xml:space="preserve">very draft, later it will compare with a </w:t>
      </w:r>
      <w:r w:rsidR="00431BB7">
        <w:t>model, which</w:t>
      </w:r>
      <w:r w:rsidR="00236246">
        <w:t xml:space="preserve"> has more specifically details)</w:t>
      </w:r>
    </w:p>
    <w:p w14:paraId="22D5BFE8" w14:textId="23C18C4C" w:rsidR="00AF1171" w:rsidRDefault="00B916EC" w:rsidP="00B916EC">
      <w:pPr>
        <w:spacing w:line="480" w:lineRule="auto"/>
        <w:rPr>
          <w:b/>
          <w:sz w:val="32"/>
          <w:szCs w:val="32"/>
        </w:rPr>
      </w:pPr>
      <w:r>
        <w:rPr>
          <w:b/>
          <w:noProof/>
          <w:sz w:val="32"/>
          <w:szCs w:val="32"/>
        </w:rPr>
        <w:drawing>
          <wp:inline distT="0" distB="0" distL="0" distR="0" wp14:anchorId="6481A047" wp14:editId="33EE0A37">
            <wp:extent cx="1934119" cy="872067"/>
            <wp:effectExtent l="0" t="0" r="0" b="0"/>
            <wp:docPr id="3" name="Picture 3" descr="Macintosh HD:Users:chishaung:Dropbox:Sp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ishaung:Dropbox:Spe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5211" cy="872560"/>
                    </a:xfrm>
                    <a:prstGeom prst="rect">
                      <a:avLst/>
                    </a:prstGeom>
                    <a:noFill/>
                    <a:ln>
                      <a:noFill/>
                    </a:ln>
                  </pic:spPr>
                </pic:pic>
              </a:graphicData>
            </a:graphic>
          </wp:inline>
        </w:drawing>
      </w:r>
      <w:r w:rsidR="00AF1171">
        <w:rPr>
          <w:sz w:val="14"/>
          <w:szCs w:val="14"/>
          <w:lang w:eastAsia="zh-TW"/>
        </w:rPr>
        <w:t>(</w:t>
      </w:r>
      <w:proofErr w:type="gramStart"/>
      <w:r w:rsidR="00AF1171">
        <w:rPr>
          <w:sz w:val="14"/>
          <w:szCs w:val="14"/>
          <w:lang w:eastAsia="zh-TW"/>
        </w:rPr>
        <w:t>figure</w:t>
      </w:r>
      <w:proofErr w:type="gramEnd"/>
      <w:r w:rsidR="00AF1171">
        <w:rPr>
          <w:sz w:val="14"/>
          <w:szCs w:val="14"/>
          <w:lang w:eastAsia="zh-TW"/>
        </w:rPr>
        <w:t xml:space="preserve"> 2</w:t>
      </w:r>
      <w:r w:rsidR="00AF1171" w:rsidRPr="00BF4F68">
        <w:rPr>
          <w:sz w:val="14"/>
          <w:szCs w:val="14"/>
          <w:lang w:eastAsia="zh-TW"/>
        </w:rPr>
        <w:t>)</w:t>
      </w:r>
    </w:p>
    <w:p w14:paraId="733D6D02" w14:textId="53B41345" w:rsidR="006B7D20" w:rsidRDefault="00B916EC" w:rsidP="00B916EC">
      <w:pPr>
        <w:spacing w:line="480" w:lineRule="auto"/>
        <w:rPr>
          <w:b/>
          <w:sz w:val="32"/>
          <w:szCs w:val="32"/>
        </w:rPr>
      </w:pPr>
      <w:r>
        <w:rPr>
          <w:b/>
          <w:noProof/>
          <w:sz w:val="32"/>
          <w:szCs w:val="32"/>
        </w:rPr>
        <w:drawing>
          <wp:inline distT="0" distB="0" distL="0" distR="0" wp14:anchorId="2320D23E" wp14:editId="72F4C3FD">
            <wp:extent cx="1887084" cy="856481"/>
            <wp:effectExtent l="0" t="0" r="0" b="7620"/>
            <wp:docPr id="5" name="Picture 5" descr="Macintosh HD:Users:chishaung:Dropbox: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ishaung:Dropbox:posi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8140" cy="856960"/>
                    </a:xfrm>
                    <a:prstGeom prst="rect">
                      <a:avLst/>
                    </a:prstGeom>
                    <a:noFill/>
                    <a:ln>
                      <a:noFill/>
                    </a:ln>
                  </pic:spPr>
                </pic:pic>
              </a:graphicData>
            </a:graphic>
          </wp:inline>
        </w:drawing>
      </w:r>
      <w:r w:rsidR="00AF1171">
        <w:rPr>
          <w:sz w:val="14"/>
          <w:szCs w:val="14"/>
          <w:lang w:eastAsia="zh-TW"/>
        </w:rPr>
        <w:t>(</w:t>
      </w:r>
      <w:proofErr w:type="gramStart"/>
      <w:r w:rsidR="00AF1171">
        <w:rPr>
          <w:sz w:val="14"/>
          <w:szCs w:val="14"/>
          <w:lang w:eastAsia="zh-TW"/>
        </w:rPr>
        <w:t>figure</w:t>
      </w:r>
      <w:proofErr w:type="gramEnd"/>
      <w:r w:rsidR="00AF1171">
        <w:rPr>
          <w:sz w:val="14"/>
          <w:szCs w:val="14"/>
          <w:lang w:eastAsia="zh-TW"/>
        </w:rPr>
        <w:t xml:space="preserve"> 3</w:t>
      </w:r>
      <w:r w:rsidR="00AF1171" w:rsidRPr="00BF4F68">
        <w:rPr>
          <w:sz w:val="14"/>
          <w:szCs w:val="14"/>
          <w:lang w:eastAsia="zh-TW"/>
        </w:rPr>
        <w:t>)</w:t>
      </w:r>
    </w:p>
    <w:p w14:paraId="0C37F8DE" w14:textId="2B03457E" w:rsidR="006B7D20" w:rsidRDefault="006B7D20" w:rsidP="006B7D20">
      <w:pPr>
        <w:spacing w:line="480" w:lineRule="auto"/>
        <w:jc w:val="center"/>
        <w:rPr>
          <w:b/>
          <w:sz w:val="32"/>
          <w:szCs w:val="32"/>
        </w:rPr>
      </w:pPr>
      <w:r>
        <w:rPr>
          <w:b/>
          <w:sz w:val="32"/>
          <w:szCs w:val="32"/>
        </w:rPr>
        <w:t>Fuzzy Rules</w:t>
      </w:r>
    </w:p>
    <w:p w14:paraId="34DFCD87" w14:textId="507745DA" w:rsidR="006B7D20" w:rsidRDefault="005753F9" w:rsidP="00AF1171">
      <w:pPr>
        <w:spacing w:line="480" w:lineRule="auto"/>
      </w:pPr>
      <w:r>
        <w:rPr>
          <w:noProof/>
        </w:rPr>
        <mc:AlternateContent>
          <mc:Choice Requires="wps">
            <w:drawing>
              <wp:anchor distT="0" distB="0" distL="114300" distR="114300" simplePos="0" relativeHeight="251659264" behindDoc="0" locked="0" layoutInCell="1" allowOverlap="1" wp14:anchorId="089E4182" wp14:editId="22408DB0">
                <wp:simplePos x="0" y="0"/>
                <wp:positionH relativeFrom="column">
                  <wp:posOffset>4229100</wp:posOffset>
                </wp:positionH>
                <wp:positionV relativeFrom="paragraph">
                  <wp:posOffset>23495</wp:posOffset>
                </wp:positionV>
                <wp:extent cx="2381250" cy="3012440"/>
                <wp:effectExtent l="0" t="0" r="0" b="10160"/>
                <wp:wrapTight wrapText="bothSides">
                  <wp:wrapPolygon edited="0">
                    <wp:start x="230" y="0"/>
                    <wp:lineTo x="230" y="21508"/>
                    <wp:lineTo x="21197" y="21508"/>
                    <wp:lineTo x="21197" y="0"/>
                    <wp:lineTo x="230" y="0"/>
                  </wp:wrapPolygon>
                </wp:wrapTight>
                <wp:docPr id="10" name="Text Box 10"/>
                <wp:cNvGraphicFramePr/>
                <a:graphic xmlns:a="http://schemas.openxmlformats.org/drawingml/2006/main">
                  <a:graphicData uri="http://schemas.microsoft.com/office/word/2010/wordprocessingShape">
                    <wps:wsp>
                      <wps:cNvSpPr txBox="1"/>
                      <wps:spPr>
                        <a:xfrm>
                          <a:off x="0" y="0"/>
                          <a:ext cx="2381250" cy="3012440"/>
                        </a:xfrm>
                        <a:prstGeom prst="rect">
                          <a:avLst/>
                        </a:prstGeom>
                        <a:noFill/>
                        <a:ln>
                          <a:noFill/>
                        </a:ln>
                        <a:effectLst/>
                        <a:extLst>
                          <a:ext uri="{C572A759-6A51-4108-AA02-DFA0A04FC94B}">
                            <ma14:wrappingTextBoxFlag xmlns:ma14="http://schemas.microsoft.com/office/mac/drawingml/2011/main"/>
                          </a:ext>
                        </a:extLst>
                      </wps:spPr>
                      <wps:txbx>
                        <w:txbxContent>
                          <w:p w14:paraId="2F0A2301" w14:textId="77777777" w:rsidR="002A27B1" w:rsidRDefault="002A27B1" w:rsidP="00AF1171">
                            <w:pPr>
                              <w:spacing w:line="480" w:lineRule="auto"/>
                            </w:pPr>
                            <w:r>
                              <w:t>For BURN:</w:t>
                            </w:r>
                          </w:p>
                          <w:p w14:paraId="32EDB40E" w14:textId="77777777" w:rsidR="002A27B1" w:rsidRPr="00325E2C" w:rsidRDefault="002A27B1" w:rsidP="00325E2C">
                            <w:pPr>
                              <w:rPr>
                                <w:sz w:val="16"/>
                                <w:szCs w:val="16"/>
                              </w:rPr>
                            </w:pPr>
                            <w:r w:rsidRPr="00325E2C">
                              <w:rPr>
                                <w:sz w:val="16"/>
                                <w:szCs w:val="16"/>
                              </w:rPr>
                              <w:t xml:space="preserve">IF </w:t>
                            </w:r>
                            <w:r>
                              <w:rPr>
                                <w:sz w:val="16"/>
                                <w:szCs w:val="16"/>
                              </w:rPr>
                              <w:t>low height AND</w:t>
                            </w:r>
                            <w:r w:rsidRPr="00325E2C">
                              <w:rPr>
                                <w:sz w:val="16"/>
                                <w:szCs w:val="16"/>
                              </w:rPr>
                              <w:t xml:space="preserve"> fast speed THEN MAX_BURN</w:t>
                            </w:r>
                            <w:proofErr w:type="gramStart"/>
                            <w:r w:rsidRPr="00325E2C">
                              <w:rPr>
                                <w:sz w:val="16"/>
                                <w:szCs w:val="16"/>
                              </w:rPr>
                              <w:t>;</w:t>
                            </w:r>
                            <w:proofErr w:type="gramEnd"/>
                          </w:p>
                          <w:p w14:paraId="64215CFE" w14:textId="77777777" w:rsidR="002A27B1" w:rsidRPr="00325E2C" w:rsidRDefault="002A27B1" w:rsidP="00325E2C">
                            <w:pPr>
                              <w:rPr>
                                <w:sz w:val="16"/>
                                <w:szCs w:val="16"/>
                              </w:rPr>
                            </w:pPr>
                            <w:r w:rsidRPr="00325E2C">
                              <w:rPr>
                                <w:sz w:val="16"/>
                                <w:szCs w:val="16"/>
                              </w:rPr>
                              <w:t xml:space="preserve">IF </w:t>
                            </w:r>
                            <w:r>
                              <w:rPr>
                                <w:sz w:val="16"/>
                                <w:szCs w:val="16"/>
                              </w:rPr>
                              <w:t>low height AND</w:t>
                            </w:r>
                            <w:r w:rsidRPr="00325E2C">
                              <w:rPr>
                                <w:sz w:val="16"/>
                                <w:szCs w:val="16"/>
                              </w:rPr>
                              <w:t xml:space="preserve"> med speed THEN MED_BURN;</w:t>
                            </w:r>
                          </w:p>
                          <w:p w14:paraId="6EF9694B" w14:textId="77777777" w:rsidR="002A27B1" w:rsidRPr="00325E2C" w:rsidRDefault="002A27B1" w:rsidP="00325E2C">
                            <w:pPr>
                              <w:rPr>
                                <w:sz w:val="16"/>
                                <w:szCs w:val="16"/>
                              </w:rPr>
                            </w:pPr>
                            <w:r w:rsidRPr="00325E2C">
                              <w:rPr>
                                <w:sz w:val="16"/>
                                <w:szCs w:val="16"/>
                              </w:rPr>
                              <w:t xml:space="preserve">IF </w:t>
                            </w:r>
                            <w:r>
                              <w:rPr>
                                <w:sz w:val="16"/>
                                <w:szCs w:val="16"/>
                              </w:rPr>
                              <w:t>low height AND</w:t>
                            </w:r>
                            <w:r w:rsidRPr="00325E2C">
                              <w:rPr>
                                <w:sz w:val="16"/>
                                <w:szCs w:val="16"/>
                              </w:rPr>
                              <w:t xml:space="preserve"> slow speed THEN MED_BURN</w:t>
                            </w:r>
                            <w:proofErr w:type="gramStart"/>
                            <w:r w:rsidRPr="00325E2C">
                              <w:rPr>
                                <w:sz w:val="16"/>
                                <w:szCs w:val="16"/>
                              </w:rPr>
                              <w:t>;</w:t>
                            </w:r>
                            <w:proofErr w:type="gramEnd"/>
                          </w:p>
                          <w:p w14:paraId="71494719" w14:textId="77777777" w:rsidR="002A27B1" w:rsidRPr="00325E2C" w:rsidRDefault="002A27B1" w:rsidP="00325E2C">
                            <w:pPr>
                              <w:rPr>
                                <w:sz w:val="16"/>
                                <w:szCs w:val="16"/>
                              </w:rPr>
                            </w:pPr>
                            <w:r w:rsidRPr="00325E2C">
                              <w:rPr>
                                <w:sz w:val="16"/>
                                <w:szCs w:val="16"/>
                              </w:rPr>
                              <w:t>IF med</w:t>
                            </w:r>
                            <w:r>
                              <w:rPr>
                                <w:sz w:val="16"/>
                                <w:szCs w:val="16"/>
                              </w:rPr>
                              <w:t xml:space="preserve"> height AND </w:t>
                            </w:r>
                            <w:r w:rsidRPr="00325E2C">
                              <w:rPr>
                                <w:sz w:val="16"/>
                                <w:szCs w:val="16"/>
                              </w:rPr>
                              <w:t>fast speed THEN MEX_BURN;</w:t>
                            </w:r>
                          </w:p>
                          <w:p w14:paraId="233976CE" w14:textId="77777777" w:rsidR="002A27B1" w:rsidRPr="00325E2C" w:rsidRDefault="002A27B1" w:rsidP="00325E2C">
                            <w:pPr>
                              <w:rPr>
                                <w:sz w:val="16"/>
                                <w:szCs w:val="16"/>
                              </w:rPr>
                            </w:pPr>
                            <w:r w:rsidRPr="00325E2C">
                              <w:rPr>
                                <w:sz w:val="16"/>
                                <w:szCs w:val="16"/>
                              </w:rPr>
                              <w:t>IF med</w:t>
                            </w:r>
                            <w:r>
                              <w:rPr>
                                <w:sz w:val="16"/>
                                <w:szCs w:val="16"/>
                              </w:rPr>
                              <w:t xml:space="preserve"> height AND</w:t>
                            </w:r>
                            <w:r w:rsidRPr="00325E2C">
                              <w:rPr>
                                <w:sz w:val="16"/>
                                <w:szCs w:val="16"/>
                              </w:rPr>
                              <w:t xml:space="preserve"> med speed THEN MED_BURN;</w:t>
                            </w:r>
                          </w:p>
                          <w:p w14:paraId="6E8F85E3" w14:textId="77777777" w:rsidR="002A27B1" w:rsidRPr="00325E2C" w:rsidRDefault="002A27B1" w:rsidP="00325E2C">
                            <w:pPr>
                              <w:rPr>
                                <w:sz w:val="16"/>
                                <w:szCs w:val="16"/>
                              </w:rPr>
                            </w:pPr>
                            <w:r w:rsidRPr="00325E2C">
                              <w:rPr>
                                <w:sz w:val="16"/>
                                <w:szCs w:val="16"/>
                              </w:rPr>
                              <w:t>IF med</w:t>
                            </w:r>
                            <w:r>
                              <w:rPr>
                                <w:sz w:val="16"/>
                                <w:szCs w:val="16"/>
                              </w:rPr>
                              <w:t xml:space="preserve"> height AND</w:t>
                            </w:r>
                            <w:r w:rsidRPr="00325E2C">
                              <w:rPr>
                                <w:sz w:val="16"/>
                                <w:szCs w:val="16"/>
                              </w:rPr>
                              <w:t xml:space="preserve"> slow speed THEN MED_BURN;</w:t>
                            </w:r>
                          </w:p>
                          <w:p w14:paraId="1310597E" w14:textId="77777777" w:rsidR="002A27B1" w:rsidRPr="00325E2C" w:rsidRDefault="002A27B1" w:rsidP="00325E2C">
                            <w:pPr>
                              <w:rPr>
                                <w:sz w:val="16"/>
                                <w:szCs w:val="16"/>
                              </w:rPr>
                            </w:pPr>
                            <w:r w:rsidRPr="00325E2C">
                              <w:rPr>
                                <w:sz w:val="16"/>
                                <w:szCs w:val="16"/>
                              </w:rPr>
                              <w:t>IF high</w:t>
                            </w:r>
                            <w:r>
                              <w:rPr>
                                <w:sz w:val="16"/>
                                <w:szCs w:val="16"/>
                              </w:rPr>
                              <w:t xml:space="preserve"> height AND</w:t>
                            </w:r>
                            <w:r w:rsidRPr="00325E2C">
                              <w:rPr>
                                <w:sz w:val="16"/>
                                <w:szCs w:val="16"/>
                              </w:rPr>
                              <w:t xml:space="preserve"> fast speed THEN MED_BURN;</w:t>
                            </w:r>
                          </w:p>
                          <w:p w14:paraId="7545EC58" w14:textId="77777777" w:rsidR="002A27B1" w:rsidRPr="00325E2C" w:rsidRDefault="002A27B1" w:rsidP="00325E2C">
                            <w:pPr>
                              <w:rPr>
                                <w:sz w:val="16"/>
                                <w:szCs w:val="16"/>
                              </w:rPr>
                            </w:pPr>
                            <w:r w:rsidRPr="00325E2C">
                              <w:rPr>
                                <w:sz w:val="16"/>
                                <w:szCs w:val="16"/>
                              </w:rPr>
                              <w:t>IF high</w:t>
                            </w:r>
                            <w:r>
                              <w:rPr>
                                <w:sz w:val="16"/>
                                <w:szCs w:val="16"/>
                              </w:rPr>
                              <w:t xml:space="preserve"> height AND</w:t>
                            </w:r>
                            <w:r w:rsidRPr="00325E2C">
                              <w:rPr>
                                <w:sz w:val="16"/>
                                <w:szCs w:val="16"/>
                              </w:rPr>
                              <w:t xml:space="preserve"> med speed THEN MED_BURN;</w:t>
                            </w:r>
                          </w:p>
                          <w:p w14:paraId="2EAB5445" w14:textId="218865D1" w:rsidR="002A27B1" w:rsidRDefault="002A27B1" w:rsidP="005753F9">
                            <w:pPr>
                              <w:rPr>
                                <w:sz w:val="16"/>
                                <w:szCs w:val="16"/>
                              </w:rPr>
                            </w:pPr>
                            <w:r w:rsidRPr="00325E2C">
                              <w:rPr>
                                <w:sz w:val="16"/>
                                <w:szCs w:val="16"/>
                              </w:rPr>
                              <w:t>IF high</w:t>
                            </w:r>
                            <w:r>
                              <w:rPr>
                                <w:sz w:val="16"/>
                                <w:szCs w:val="16"/>
                              </w:rPr>
                              <w:t xml:space="preserve"> height AND </w:t>
                            </w:r>
                            <w:r w:rsidRPr="00325E2C">
                              <w:rPr>
                                <w:sz w:val="16"/>
                                <w:szCs w:val="16"/>
                              </w:rPr>
                              <w:t>slow speed THEN NO_BURN;</w:t>
                            </w:r>
                          </w:p>
                          <w:p w14:paraId="08B6C458" w14:textId="77777777" w:rsidR="002A27B1" w:rsidRPr="005753F9" w:rsidRDefault="002A27B1" w:rsidP="005753F9">
                            <w:pPr>
                              <w:rPr>
                                <w:sz w:val="16"/>
                                <w:szCs w:val="16"/>
                              </w:rPr>
                            </w:pPr>
                          </w:p>
                          <w:p w14:paraId="7DCCAF0F" w14:textId="77777777" w:rsidR="002A27B1" w:rsidRDefault="002A27B1" w:rsidP="0032261B">
                            <w:pPr>
                              <w:spacing w:line="480" w:lineRule="auto"/>
                            </w:pPr>
                            <w:r>
                              <w:t>For THRUST:</w:t>
                            </w:r>
                          </w:p>
                          <w:p w14:paraId="3064C40B" w14:textId="77777777" w:rsidR="002A27B1" w:rsidRPr="00325E2C" w:rsidRDefault="002A27B1" w:rsidP="0032261B">
                            <w:pPr>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14:paraId="24C19B8F" w14:textId="77777777" w:rsidR="002A27B1" w:rsidRPr="00325E2C" w:rsidRDefault="002A27B1" w:rsidP="0032261B">
                            <w:pPr>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14:paraId="32799451" w14:textId="77777777" w:rsidR="002A27B1" w:rsidRPr="00325E2C" w:rsidRDefault="002A27B1" w:rsidP="0032261B">
                            <w:pPr>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14:paraId="7D3BB952" w14:textId="77777777" w:rsidR="002A27B1" w:rsidRPr="00325E2C" w:rsidRDefault="002A27B1" w:rsidP="0032261B">
                            <w:pPr>
                              <w:rPr>
                                <w:sz w:val="16"/>
                                <w:szCs w:val="16"/>
                              </w:rPr>
                            </w:pPr>
                            <w:r w:rsidRPr="00325E2C">
                              <w:rPr>
                                <w:sz w:val="16"/>
                                <w:szCs w:val="16"/>
                              </w:rPr>
                              <w:t>IF med</w:t>
                            </w:r>
                            <w:r>
                              <w:rPr>
                                <w:sz w:val="16"/>
                                <w:szCs w:val="16"/>
                              </w:rPr>
                              <w:t xml:space="preserve"> height AND med THEN NO_THRUST</w:t>
                            </w:r>
                            <w:r w:rsidRPr="00325E2C">
                              <w:rPr>
                                <w:sz w:val="16"/>
                                <w:szCs w:val="16"/>
                              </w:rPr>
                              <w:t>;</w:t>
                            </w:r>
                          </w:p>
                          <w:p w14:paraId="77416D15" w14:textId="77777777" w:rsidR="002A27B1" w:rsidRPr="00325E2C" w:rsidRDefault="002A27B1" w:rsidP="0032261B">
                            <w:pPr>
                              <w:rPr>
                                <w:sz w:val="16"/>
                                <w:szCs w:val="16"/>
                              </w:rPr>
                            </w:pPr>
                            <w:r w:rsidRPr="00325E2C">
                              <w:rPr>
                                <w:sz w:val="16"/>
                                <w:szCs w:val="16"/>
                              </w:rPr>
                              <w:t>IF med</w:t>
                            </w:r>
                            <w:r>
                              <w:rPr>
                                <w:sz w:val="16"/>
                                <w:szCs w:val="16"/>
                              </w:rPr>
                              <w:t xml:space="preserve"> height AND med THEN NO</w:t>
                            </w:r>
                            <w:r w:rsidRPr="00325E2C">
                              <w:rPr>
                                <w:sz w:val="16"/>
                                <w:szCs w:val="16"/>
                              </w:rPr>
                              <w:t>_</w:t>
                            </w:r>
                            <w:r w:rsidRPr="0032261B">
                              <w:rPr>
                                <w:sz w:val="16"/>
                                <w:szCs w:val="16"/>
                              </w:rPr>
                              <w:t xml:space="preserve"> </w:t>
                            </w:r>
                            <w:r>
                              <w:rPr>
                                <w:sz w:val="16"/>
                                <w:szCs w:val="16"/>
                              </w:rPr>
                              <w:t>THRUST</w:t>
                            </w:r>
                            <w:r w:rsidRPr="00325E2C">
                              <w:rPr>
                                <w:sz w:val="16"/>
                                <w:szCs w:val="16"/>
                              </w:rPr>
                              <w:t>;</w:t>
                            </w:r>
                          </w:p>
                          <w:p w14:paraId="2402A6DB" w14:textId="77777777" w:rsidR="002A27B1" w:rsidRPr="00325E2C" w:rsidRDefault="002A27B1" w:rsidP="0032261B">
                            <w:pPr>
                              <w:rPr>
                                <w:sz w:val="16"/>
                                <w:szCs w:val="16"/>
                              </w:rPr>
                            </w:pPr>
                            <w:r w:rsidRPr="00325E2C">
                              <w:rPr>
                                <w:sz w:val="16"/>
                                <w:szCs w:val="16"/>
                              </w:rPr>
                              <w:t>IF med</w:t>
                            </w:r>
                            <w:r>
                              <w:rPr>
                                <w:sz w:val="16"/>
                                <w:szCs w:val="16"/>
                              </w:rPr>
                              <w:t xml:space="preserve"> height AND med THEN NO</w:t>
                            </w:r>
                            <w:r w:rsidRPr="00325E2C">
                              <w:rPr>
                                <w:sz w:val="16"/>
                                <w:szCs w:val="16"/>
                              </w:rPr>
                              <w:t>_</w:t>
                            </w:r>
                            <w:r w:rsidRPr="0032261B">
                              <w:rPr>
                                <w:sz w:val="16"/>
                                <w:szCs w:val="16"/>
                              </w:rPr>
                              <w:t xml:space="preserve"> </w:t>
                            </w:r>
                            <w:r>
                              <w:rPr>
                                <w:sz w:val="16"/>
                                <w:szCs w:val="16"/>
                              </w:rPr>
                              <w:t>THRUST</w:t>
                            </w:r>
                            <w:r w:rsidRPr="00325E2C">
                              <w:rPr>
                                <w:sz w:val="16"/>
                                <w:szCs w:val="16"/>
                              </w:rPr>
                              <w:t>;</w:t>
                            </w:r>
                          </w:p>
                          <w:p w14:paraId="14C7EC83" w14:textId="77777777" w:rsidR="002A27B1" w:rsidRPr="00325E2C" w:rsidRDefault="002A27B1" w:rsidP="0032261B">
                            <w:pPr>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p w14:paraId="54C925F8" w14:textId="77777777" w:rsidR="002A27B1" w:rsidRPr="00325E2C" w:rsidRDefault="002A27B1" w:rsidP="0032261B">
                            <w:pPr>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p w14:paraId="43C286C4" w14:textId="77777777" w:rsidR="002A27B1" w:rsidRPr="00950E54" w:rsidRDefault="002A27B1" w:rsidP="005753F9">
                            <w:pPr>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333pt;margin-top:1.85pt;width:187.5pt;height:237.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" filled="f" stroked="f">
                <v:textbox style="mso-fit-shape-to-text:t">
                  <w:txbxContent>
                    <w:p w14:paraId="2F0A2301" w14:textId="77777777" w:rsidR="00236246" w:rsidRDefault="00236246" w:rsidP="00AF1171">
                      <w:pPr>
                        <w:spacing w:line="480" w:lineRule="auto"/>
                      </w:pPr>
                      <w:r>
                        <w:t>For BURN:</w:t>
                      </w:r>
                    </w:p>
                    <w:p w14:paraId="32EDB40E" w14:textId="77777777" w:rsidR="00236246" w:rsidRPr="00325E2C" w:rsidRDefault="00236246" w:rsidP="00325E2C">
                      <w:pPr>
                        <w:rPr>
                          <w:sz w:val="16"/>
                          <w:szCs w:val="16"/>
                        </w:rPr>
                      </w:pPr>
                      <w:r w:rsidRPr="00325E2C">
                        <w:rPr>
                          <w:sz w:val="16"/>
                          <w:szCs w:val="16"/>
                        </w:rPr>
                        <w:t xml:space="preserve">IF </w:t>
                      </w:r>
                      <w:r>
                        <w:rPr>
                          <w:sz w:val="16"/>
                          <w:szCs w:val="16"/>
                        </w:rPr>
                        <w:t>low height AND</w:t>
                      </w:r>
                      <w:r w:rsidRPr="00325E2C">
                        <w:rPr>
                          <w:sz w:val="16"/>
                          <w:szCs w:val="16"/>
                        </w:rPr>
                        <w:t xml:space="preserve"> fast speed THEN MAX_BURN</w:t>
                      </w:r>
                      <w:proofErr w:type="gramStart"/>
                      <w:r w:rsidRPr="00325E2C">
                        <w:rPr>
                          <w:sz w:val="16"/>
                          <w:szCs w:val="16"/>
                        </w:rPr>
                        <w:t>;</w:t>
                      </w:r>
                      <w:proofErr w:type="gramEnd"/>
                    </w:p>
                    <w:p w14:paraId="64215CFE" w14:textId="77777777" w:rsidR="00236246" w:rsidRPr="00325E2C" w:rsidRDefault="00236246" w:rsidP="00325E2C">
                      <w:pPr>
                        <w:rPr>
                          <w:sz w:val="16"/>
                          <w:szCs w:val="16"/>
                        </w:rPr>
                      </w:pPr>
                      <w:r w:rsidRPr="00325E2C">
                        <w:rPr>
                          <w:sz w:val="16"/>
                          <w:szCs w:val="16"/>
                        </w:rPr>
                        <w:t xml:space="preserve">IF </w:t>
                      </w:r>
                      <w:r>
                        <w:rPr>
                          <w:sz w:val="16"/>
                          <w:szCs w:val="16"/>
                        </w:rPr>
                        <w:t>low height AND</w:t>
                      </w:r>
                      <w:r w:rsidRPr="00325E2C">
                        <w:rPr>
                          <w:sz w:val="16"/>
                          <w:szCs w:val="16"/>
                        </w:rPr>
                        <w:t xml:space="preserve"> med speed THEN MED_BURN;</w:t>
                      </w:r>
                    </w:p>
                    <w:p w14:paraId="6EF9694B" w14:textId="77777777" w:rsidR="00236246" w:rsidRPr="00325E2C" w:rsidRDefault="00236246" w:rsidP="00325E2C">
                      <w:pPr>
                        <w:rPr>
                          <w:sz w:val="16"/>
                          <w:szCs w:val="16"/>
                        </w:rPr>
                      </w:pPr>
                      <w:r w:rsidRPr="00325E2C">
                        <w:rPr>
                          <w:sz w:val="16"/>
                          <w:szCs w:val="16"/>
                        </w:rPr>
                        <w:t xml:space="preserve">IF </w:t>
                      </w:r>
                      <w:r>
                        <w:rPr>
                          <w:sz w:val="16"/>
                          <w:szCs w:val="16"/>
                        </w:rPr>
                        <w:t>low height AND</w:t>
                      </w:r>
                      <w:r w:rsidRPr="00325E2C">
                        <w:rPr>
                          <w:sz w:val="16"/>
                          <w:szCs w:val="16"/>
                        </w:rPr>
                        <w:t xml:space="preserve"> slow speed THEN MED_BURN</w:t>
                      </w:r>
                      <w:proofErr w:type="gramStart"/>
                      <w:r w:rsidRPr="00325E2C">
                        <w:rPr>
                          <w:sz w:val="16"/>
                          <w:szCs w:val="16"/>
                        </w:rPr>
                        <w:t>;</w:t>
                      </w:r>
                      <w:proofErr w:type="gramEnd"/>
                    </w:p>
                    <w:p w14:paraId="71494719" w14:textId="77777777" w:rsidR="00236246" w:rsidRPr="00325E2C" w:rsidRDefault="00236246" w:rsidP="00325E2C">
                      <w:pPr>
                        <w:rPr>
                          <w:sz w:val="16"/>
                          <w:szCs w:val="16"/>
                        </w:rPr>
                      </w:pPr>
                      <w:r w:rsidRPr="00325E2C">
                        <w:rPr>
                          <w:sz w:val="16"/>
                          <w:szCs w:val="16"/>
                        </w:rPr>
                        <w:t>IF med</w:t>
                      </w:r>
                      <w:r>
                        <w:rPr>
                          <w:sz w:val="16"/>
                          <w:szCs w:val="16"/>
                        </w:rPr>
                        <w:t xml:space="preserve"> height AND </w:t>
                      </w:r>
                      <w:r w:rsidRPr="00325E2C">
                        <w:rPr>
                          <w:sz w:val="16"/>
                          <w:szCs w:val="16"/>
                        </w:rPr>
                        <w:t>fast speed THEN MEX_BURN;</w:t>
                      </w:r>
                    </w:p>
                    <w:p w14:paraId="233976CE" w14:textId="77777777" w:rsidR="00236246" w:rsidRPr="00325E2C" w:rsidRDefault="00236246" w:rsidP="00325E2C">
                      <w:pPr>
                        <w:rPr>
                          <w:sz w:val="16"/>
                          <w:szCs w:val="16"/>
                        </w:rPr>
                      </w:pPr>
                      <w:r w:rsidRPr="00325E2C">
                        <w:rPr>
                          <w:sz w:val="16"/>
                          <w:szCs w:val="16"/>
                        </w:rPr>
                        <w:t>IF med</w:t>
                      </w:r>
                      <w:r>
                        <w:rPr>
                          <w:sz w:val="16"/>
                          <w:szCs w:val="16"/>
                        </w:rPr>
                        <w:t xml:space="preserve"> height AND</w:t>
                      </w:r>
                      <w:r w:rsidRPr="00325E2C">
                        <w:rPr>
                          <w:sz w:val="16"/>
                          <w:szCs w:val="16"/>
                        </w:rPr>
                        <w:t xml:space="preserve"> med speed THEN MED_BURN;</w:t>
                      </w:r>
                    </w:p>
                    <w:p w14:paraId="6E8F85E3" w14:textId="77777777" w:rsidR="00236246" w:rsidRPr="00325E2C" w:rsidRDefault="00236246" w:rsidP="00325E2C">
                      <w:pPr>
                        <w:rPr>
                          <w:sz w:val="16"/>
                          <w:szCs w:val="16"/>
                        </w:rPr>
                      </w:pPr>
                      <w:r w:rsidRPr="00325E2C">
                        <w:rPr>
                          <w:sz w:val="16"/>
                          <w:szCs w:val="16"/>
                        </w:rPr>
                        <w:t>IF med</w:t>
                      </w:r>
                      <w:r>
                        <w:rPr>
                          <w:sz w:val="16"/>
                          <w:szCs w:val="16"/>
                        </w:rPr>
                        <w:t xml:space="preserve"> height AND</w:t>
                      </w:r>
                      <w:r w:rsidRPr="00325E2C">
                        <w:rPr>
                          <w:sz w:val="16"/>
                          <w:szCs w:val="16"/>
                        </w:rPr>
                        <w:t xml:space="preserve"> slow speed THEN MED_BURN;</w:t>
                      </w:r>
                    </w:p>
                    <w:p w14:paraId="1310597E" w14:textId="77777777" w:rsidR="00236246" w:rsidRPr="00325E2C" w:rsidRDefault="00236246" w:rsidP="00325E2C">
                      <w:pPr>
                        <w:rPr>
                          <w:sz w:val="16"/>
                          <w:szCs w:val="16"/>
                        </w:rPr>
                      </w:pPr>
                      <w:r w:rsidRPr="00325E2C">
                        <w:rPr>
                          <w:sz w:val="16"/>
                          <w:szCs w:val="16"/>
                        </w:rPr>
                        <w:t>IF high</w:t>
                      </w:r>
                      <w:r>
                        <w:rPr>
                          <w:sz w:val="16"/>
                          <w:szCs w:val="16"/>
                        </w:rPr>
                        <w:t xml:space="preserve"> height AND</w:t>
                      </w:r>
                      <w:r w:rsidRPr="00325E2C">
                        <w:rPr>
                          <w:sz w:val="16"/>
                          <w:szCs w:val="16"/>
                        </w:rPr>
                        <w:t xml:space="preserve"> fast speed THEN MED_BURN;</w:t>
                      </w:r>
                    </w:p>
                    <w:p w14:paraId="7545EC58" w14:textId="77777777" w:rsidR="00236246" w:rsidRPr="00325E2C" w:rsidRDefault="00236246" w:rsidP="00325E2C">
                      <w:pPr>
                        <w:rPr>
                          <w:sz w:val="16"/>
                          <w:szCs w:val="16"/>
                        </w:rPr>
                      </w:pPr>
                      <w:r w:rsidRPr="00325E2C">
                        <w:rPr>
                          <w:sz w:val="16"/>
                          <w:szCs w:val="16"/>
                        </w:rPr>
                        <w:t>IF high</w:t>
                      </w:r>
                      <w:r>
                        <w:rPr>
                          <w:sz w:val="16"/>
                          <w:szCs w:val="16"/>
                        </w:rPr>
                        <w:t xml:space="preserve"> height AND</w:t>
                      </w:r>
                      <w:r w:rsidRPr="00325E2C">
                        <w:rPr>
                          <w:sz w:val="16"/>
                          <w:szCs w:val="16"/>
                        </w:rPr>
                        <w:t xml:space="preserve"> med speed THEN MED_BURN;</w:t>
                      </w:r>
                    </w:p>
                    <w:p w14:paraId="2EAB5445" w14:textId="218865D1" w:rsidR="00236246" w:rsidRDefault="00236246" w:rsidP="005753F9">
                      <w:pPr>
                        <w:rPr>
                          <w:sz w:val="16"/>
                          <w:szCs w:val="16"/>
                        </w:rPr>
                      </w:pPr>
                      <w:r w:rsidRPr="00325E2C">
                        <w:rPr>
                          <w:sz w:val="16"/>
                          <w:szCs w:val="16"/>
                        </w:rPr>
                        <w:t>IF high</w:t>
                      </w:r>
                      <w:r>
                        <w:rPr>
                          <w:sz w:val="16"/>
                          <w:szCs w:val="16"/>
                        </w:rPr>
                        <w:t xml:space="preserve"> height AND </w:t>
                      </w:r>
                      <w:r w:rsidRPr="00325E2C">
                        <w:rPr>
                          <w:sz w:val="16"/>
                          <w:szCs w:val="16"/>
                        </w:rPr>
                        <w:t>slow speed THEN NO_BURN;</w:t>
                      </w:r>
                    </w:p>
                    <w:p w14:paraId="08B6C458" w14:textId="77777777" w:rsidR="00236246" w:rsidRPr="005753F9" w:rsidRDefault="00236246" w:rsidP="005753F9">
                      <w:pPr>
                        <w:rPr>
                          <w:sz w:val="16"/>
                          <w:szCs w:val="16"/>
                        </w:rPr>
                      </w:pPr>
                    </w:p>
                    <w:p w14:paraId="7DCCAF0F" w14:textId="77777777" w:rsidR="00236246" w:rsidRDefault="00236246" w:rsidP="0032261B">
                      <w:pPr>
                        <w:spacing w:line="480" w:lineRule="auto"/>
                      </w:pPr>
                      <w:r>
                        <w:t>For THRUST:</w:t>
                      </w:r>
                    </w:p>
                    <w:p w14:paraId="3064C40B" w14:textId="77777777" w:rsidR="00236246" w:rsidRPr="00325E2C" w:rsidRDefault="00236246" w:rsidP="0032261B">
                      <w:pPr>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14:paraId="24C19B8F" w14:textId="77777777" w:rsidR="00236246" w:rsidRPr="00325E2C" w:rsidRDefault="00236246" w:rsidP="0032261B">
                      <w:pPr>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14:paraId="32799451" w14:textId="77777777" w:rsidR="00236246" w:rsidRPr="00325E2C" w:rsidRDefault="00236246" w:rsidP="0032261B">
                      <w:pPr>
                        <w:rPr>
                          <w:sz w:val="16"/>
                          <w:szCs w:val="16"/>
                        </w:rPr>
                      </w:pPr>
                      <w:r w:rsidRPr="00325E2C">
                        <w:rPr>
                          <w:sz w:val="16"/>
                          <w:szCs w:val="16"/>
                        </w:rPr>
                        <w:t xml:space="preserve">IF </w:t>
                      </w:r>
                      <w:r>
                        <w:rPr>
                          <w:sz w:val="16"/>
                          <w:szCs w:val="16"/>
                        </w:rPr>
                        <w:t>low height AND left THEN RIGHT</w:t>
                      </w:r>
                      <w:r w:rsidRPr="00325E2C">
                        <w:rPr>
                          <w:sz w:val="16"/>
                          <w:szCs w:val="16"/>
                        </w:rPr>
                        <w:t>_</w:t>
                      </w:r>
                      <w:r w:rsidRPr="0032261B">
                        <w:rPr>
                          <w:sz w:val="16"/>
                          <w:szCs w:val="16"/>
                        </w:rPr>
                        <w:t xml:space="preserve"> </w:t>
                      </w:r>
                      <w:r>
                        <w:rPr>
                          <w:sz w:val="16"/>
                          <w:szCs w:val="16"/>
                        </w:rPr>
                        <w:t>THRUST</w:t>
                      </w:r>
                      <w:r w:rsidRPr="00325E2C">
                        <w:rPr>
                          <w:sz w:val="16"/>
                          <w:szCs w:val="16"/>
                        </w:rPr>
                        <w:t>;</w:t>
                      </w:r>
                    </w:p>
                    <w:p w14:paraId="7D3BB952" w14:textId="77777777" w:rsidR="00236246" w:rsidRPr="00325E2C" w:rsidRDefault="00236246" w:rsidP="0032261B">
                      <w:pPr>
                        <w:rPr>
                          <w:sz w:val="16"/>
                          <w:szCs w:val="16"/>
                        </w:rPr>
                      </w:pPr>
                      <w:r w:rsidRPr="00325E2C">
                        <w:rPr>
                          <w:sz w:val="16"/>
                          <w:szCs w:val="16"/>
                        </w:rPr>
                        <w:t>IF med</w:t>
                      </w:r>
                      <w:r>
                        <w:rPr>
                          <w:sz w:val="16"/>
                          <w:szCs w:val="16"/>
                        </w:rPr>
                        <w:t xml:space="preserve"> height AND med THEN NO_THRUST</w:t>
                      </w:r>
                      <w:r w:rsidRPr="00325E2C">
                        <w:rPr>
                          <w:sz w:val="16"/>
                          <w:szCs w:val="16"/>
                        </w:rPr>
                        <w:t>;</w:t>
                      </w:r>
                    </w:p>
                    <w:p w14:paraId="77416D15" w14:textId="77777777" w:rsidR="00236246" w:rsidRPr="00325E2C" w:rsidRDefault="00236246" w:rsidP="0032261B">
                      <w:pPr>
                        <w:rPr>
                          <w:sz w:val="16"/>
                          <w:szCs w:val="16"/>
                        </w:rPr>
                      </w:pPr>
                      <w:r w:rsidRPr="00325E2C">
                        <w:rPr>
                          <w:sz w:val="16"/>
                          <w:szCs w:val="16"/>
                        </w:rPr>
                        <w:t>IF med</w:t>
                      </w:r>
                      <w:r>
                        <w:rPr>
                          <w:sz w:val="16"/>
                          <w:szCs w:val="16"/>
                        </w:rPr>
                        <w:t xml:space="preserve"> height AND med THEN NO</w:t>
                      </w:r>
                      <w:r w:rsidRPr="00325E2C">
                        <w:rPr>
                          <w:sz w:val="16"/>
                          <w:szCs w:val="16"/>
                        </w:rPr>
                        <w:t>_</w:t>
                      </w:r>
                      <w:r w:rsidRPr="0032261B">
                        <w:rPr>
                          <w:sz w:val="16"/>
                          <w:szCs w:val="16"/>
                        </w:rPr>
                        <w:t xml:space="preserve"> </w:t>
                      </w:r>
                      <w:r>
                        <w:rPr>
                          <w:sz w:val="16"/>
                          <w:szCs w:val="16"/>
                        </w:rPr>
                        <w:t>THRUST</w:t>
                      </w:r>
                      <w:r w:rsidRPr="00325E2C">
                        <w:rPr>
                          <w:sz w:val="16"/>
                          <w:szCs w:val="16"/>
                        </w:rPr>
                        <w:t>;</w:t>
                      </w:r>
                    </w:p>
                    <w:p w14:paraId="2402A6DB" w14:textId="77777777" w:rsidR="00236246" w:rsidRPr="00325E2C" w:rsidRDefault="00236246" w:rsidP="0032261B">
                      <w:pPr>
                        <w:rPr>
                          <w:sz w:val="16"/>
                          <w:szCs w:val="16"/>
                        </w:rPr>
                      </w:pPr>
                      <w:r w:rsidRPr="00325E2C">
                        <w:rPr>
                          <w:sz w:val="16"/>
                          <w:szCs w:val="16"/>
                        </w:rPr>
                        <w:t>IF med</w:t>
                      </w:r>
                      <w:r>
                        <w:rPr>
                          <w:sz w:val="16"/>
                          <w:szCs w:val="16"/>
                        </w:rPr>
                        <w:t xml:space="preserve"> height AND med THEN NO</w:t>
                      </w:r>
                      <w:r w:rsidRPr="00325E2C">
                        <w:rPr>
                          <w:sz w:val="16"/>
                          <w:szCs w:val="16"/>
                        </w:rPr>
                        <w:t>_</w:t>
                      </w:r>
                      <w:r w:rsidRPr="0032261B">
                        <w:rPr>
                          <w:sz w:val="16"/>
                          <w:szCs w:val="16"/>
                        </w:rPr>
                        <w:t xml:space="preserve"> </w:t>
                      </w:r>
                      <w:r>
                        <w:rPr>
                          <w:sz w:val="16"/>
                          <w:szCs w:val="16"/>
                        </w:rPr>
                        <w:t>THRUST</w:t>
                      </w:r>
                      <w:r w:rsidRPr="00325E2C">
                        <w:rPr>
                          <w:sz w:val="16"/>
                          <w:szCs w:val="16"/>
                        </w:rPr>
                        <w:t>;</w:t>
                      </w:r>
                    </w:p>
                    <w:p w14:paraId="14C7EC83" w14:textId="77777777" w:rsidR="00236246" w:rsidRPr="00325E2C" w:rsidRDefault="00236246" w:rsidP="0032261B">
                      <w:pPr>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p w14:paraId="54C925F8" w14:textId="77777777" w:rsidR="00236246" w:rsidRPr="00325E2C" w:rsidRDefault="00236246" w:rsidP="0032261B">
                      <w:pPr>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p w14:paraId="43C286C4" w14:textId="77777777" w:rsidR="00236246" w:rsidRPr="00950E54" w:rsidRDefault="00236246" w:rsidP="005753F9">
                      <w:pPr>
                        <w:rPr>
                          <w:sz w:val="16"/>
                          <w:szCs w:val="16"/>
                        </w:rPr>
                      </w:pPr>
                      <w:r w:rsidRPr="00325E2C">
                        <w:rPr>
                          <w:sz w:val="16"/>
                          <w:szCs w:val="16"/>
                        </w:rPr>
                        <w:t>IF high</w:t>
                      </w:r>
                      <w:r>
                        <w:rPr>
                          <w:sz w:val="16"/>
                          <w:szCs w:val="16"/>
                        </w:rPr>
                        <w:t xml:space="preserve"> height AND right THEN LEFT</w:t>
                      </w:r>
                      <w:r w:rsidRPr="00325E2C">
                        <w:rPr>
                          <w:sz w:val="16"/>
                          <w:szCs w:val="16"/>
                        </w:rPr>
                        <w:t>_</w:t>
                      </w:r>
                      <w:r w:rsidRPr="0032261B">
                        <w:rPr>
                          <w:sz w:val="16"/>
                          <w:szCs w:val="16"/>
                        </w:rPr>
                        <w:t xml:space="preserve"> </w:t>
                      </w:r>
                      <w:r>
                        <w:rPr>
                          <w:sz w:val="16"/>
                          <w:szCs w:val="16"/>
                        </w:rPr>
                        <w:t>THRUST</w:t>
                      </w:r>
                      <w:r w:rsidRPr="00325E2C">
                        <w:rPr>
                          <w:sz w:val="16"/>
                          <w:szCs w:val="16"/>
                        </w:rPr>
                        <w:t>;</w:t>
                      </w:r>
                    </w:p>
                  </w:txbxContent>
                </v:textbox>
                <w10:wrap type="tight"/>
              </v:shape>
            </w:pict>
          </mc:Fallback>
        </mc:AlternateContent>
      </w:r>
      <w:r w:rsidR="00325E2C">
        <w:t>The program can</w:t>
      </w:r>
      <w:r w:rsidR="00D13FCC">
        <w:t xml:space="preserve"> active fuzzy rules </w:t>
      </w:r>
      <w:r w:rsidR="00325E2C">
        <w:t>after got thos</w:t>
      </w:r>
      <w:r w:rsidR="00431BB7">
        <w:t xml:space="preserve">e fuzzy values, </w:t>
      </w:r>
      <w:r w:rsidR="00325E2C">
        <w:t xml:space="preserve">there have totally six different fuzzy values: </w:t>
      </w:r>
      <w:proofErr w:type="spellStart"/>
      <w:r w:rsidR="00325E2C">
        <w:t>height_high</w:t>
      </w:r>
      <w:proofErr w:type="spellEnd"/>
      <w:r w:rsidR="00325E2C">
        <w:t xml:space="preserve">, </w:t>
      </w:r>
      <w:proofErr w:type="spellStart"/>
      <w:r w:rsidR="00325E2C">
        <w:t>height_med</w:t>
      </w:r>
      <w:proofErr w:type="spellEnd"/>
      <w:r w:rsidR="00325E2C">
        <w:t xml:space="preserve">, </w:t>
      </w:r>
      <w:proofErr w:type="spellStart"/>
      <w:r w:rsidR="00325E2C">
        <w:t>height_low</w:t>
      </w:r>
      <w:proofErr w:type="spellEnd"/>
      <w:r w:rsidR="00325E2C">
        <w:t xml:space="preserve">, </w:t>
      </w:r>
      <w:proofErr w:type="spellStart"/>
      <w:r w:rsidR="00325E2C">
        <w:t>speed_slow</w:t>
      </w:r>
      <w:proofErr w:type="spellEnd"/>
      <w:r w:rsidR="00325E2C">
        <w:t xml:space="preserve">, </w:t>
      </w:r>
      <w:proofErr w:type="spellStart"/>
      <w:r w:rsidR="00325E2C">
        <w:t>speed_med</w:t>
      </w:r>
      <w:proofErr w:type="spellEnd"/>
      <w:r w:rsidR="00325E2C">
        <w:t xml:space="preserve">, </w:t>
      </w:r>
      <w:proofErr w:type="spellStart"/>
      <w:r w:rsidR="00325E2C">
        <w:t>speed_fast</w:t>
      </w:r>
      <w:proofErr w:type="spellEnd"/>
      <w:r w:rsidR="00325E2C">
        <w:t>, it can create various different sets. In this project uses these set lists below:</w:t>
      </w:r>
    </w:p>
    <w:p w14:paraId="7D864508" w14:textId="77777777" w:rsidR="0032261B" w:rsidRDefault="0032261B" w:rsidP="00AF1171">
      <w:pPr>
        <w:spacing w:line="480" w:lineRule="auto"/>
      </w:pPr>
    </w:p>
    <w:p w14:paraId="1BA468D1" w14:textId="750BBD31" w:rsidR="0032261B" w:rsidRDefault="0032261B" w:rsidP="0032261B">
      <w:pPr>
        <w:rPr>
          <w:sz w:val="16"/>
          <w:szCs w:val="16"/>
        </w:rPr>
      </w:pPr>
    </w:p>
    <w:p w14:paraId="1B5B2B68" w14:textId="3F974829" w:rsidR="0032261B" w:rsidRDefault="00E51870" w:rsidP="00325E2C">
      <w:pPr>
        <w:spacing w:line="480" w:lineRule="auto"/>
      </w:pPr>
      <w:r>
        <w:t xml:space="preserve">Notice that there have no </w:t>
      </w:r>
      <w:r w:rsidR="00236246">
        <w:t>“</w:t>
      </w:r>
      <w:r>
        <w:t xml:space="preserve">else if </w:t>
      </w:r>
      <w:r w:rsidR="00236246">
        <w:t>“</w:t>
      </w:r>
      <w:r>
        <w:t>statement in the fuzzy set, because every statement in the fuzzy set should be active</w:t>
      </w:r>
      <w:r w:rsidR="00236246">
        <w:t xml:space="preserve"> (if the argument is true)</w:t>
      </w:r>
      <w:r>
        <w:t>. The method to active the fuzzy set is giving the fuzzy value to each actions (MAX_BURN, NO_THRUST…</w:t>
      </w:r>
      <w:proofErr w:type="spellStart"/>
      <w:r>
        <w:t>etc</w:t>
      </w:r>
      <w:proofErr w:type="spellEnd"/>
      <w:r>
        <w:t xml:space="preserve">), in the fuzzy logic usually use </w:t>
      </w:r>
      <w:proofErr w:type="gramStart"/>
      <w:r>
        <w:t>max(</w:t>
      </w:r>
      <w:proofErr w:type="gramEnd"/>
      <w:r>
        <w:t>value1, value2) to instead of OR, min(value1, value2) for AND</w:t>
      </w:r>
      <w:r w:rsidR="00431BB7">
        <w:t xml:space="preserve"> to decide each actions’ weights</w:t>
      </w:r>
      <w:r>
        <w:t>. Using an exa</w:t>
      </w:r>
      <w:r w:rsidR="005753F9">
        <w:t xml:space="preserve">mple to describe the fuzzy set </w:t>
      </w:r>
      <w:r>
        <w:t>will be:</w:t>
      </w:r>
    </w:p>
    <w:p w14:paraId="27B516C8" w14:textId="4B031488" w:rsidR="00325E2C" w:rsidRDefault="00E51870" w:rsidP="00E51870">
      <w:pPr>
        <w:spacing w:line="480" w:lineRule="auto"/>
        <w:jc w:val="center"/>
      </w:pPr>
      <w:r>
        <w:rPr>
          <w:noProof/>
        </w:rPr>
        <w:drawing>
          <wp:inline distT="0" distB="0" distL="0" distR="0" wp14:anchorId="2A364870" wp14:editId="670596DE">
            <wp:extent cx="2015067" cy="769223"/>
            <wp:effectExtent l="0" t="0" r="0" b="0"/>
            <wp:docPr id="1" name="Picture 1" descr="Macintosh HD:Users:chishaung:Desktop:螢幕快照 2013-04-18 上午2.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ishaung:Desktop:螢幕快照 2013-04-18 上午2.51.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408" cy="769735"/>
                    </a:xfrm>
                    <a:prstGeom prst="rect">
                      <a:avLst/>
                    </a:prstGeom>
                    <a:noFill/>
                    <a:ln>
                      <a:noFill/>
                    </a:ln>
                  </pic:spPr>
                </pic:pic>
              </a:graphicData>
            </a:graphic>
          </wp:inline>
        </w:drawing>
      </w:r>
    </w:p>
    <w:p w14:paraId="08DC7C47" w14:textId="3999A22D" w:rsidR="006B7D20" w:rsidRDefault="00E51870" w:rsidP="005753F9">
      <w:pPr>
        <w:spacing w:line="480" w:lineRule="auto"/>
        <w:jc w:val="center"/>
      </w:pPr>
      <w:r>
        <w:rPr>
          <w:noProof/>
        </w:rPr>
        <w:drawing>
          <wp:inline distT="0" distB="0" distL="0" distR="0" wp14:anchorId="59E65925" wp14:editId="431B9A90">
            <wp:extent cx="2008930" cy="812800"/>
            <wp:effectExtent l="0" t="0" r="0" b="0"/>
            <wp:docPr id="6" name="Picture 6" descr="Macintosh HD:Users:chishaung:Desktop:螢幕快照 2013-04-18 上午2.5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ishaung:Desktop:螢幕快照 2013-04-18 上午2.53.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493" cy="813028"/>
                    </a:xfrm>
                    <a:prstGeom prst="rect">
                      <a:avLst/>
                    </a:prstGeom>
                    <a:noFill/>
                    <a:ln>
                      <a:noFill/>
                    </a:ln>
                  </pic:spPr>
                </pic:pic>
              </a:graphicData>
            </a:graphic>
          </wp:inline>
        </w:drawing>
      </w:r>
    </w:p>
    <w:p w14:paraId="55EF5AA8" w14:textId="77777777" w:rsidR="005753F9" w:rsidRPr="005753F9" w:rsidRDefault="005753F9" w:rsidP="005753F9">
      <w:pPr>
        <w:spacing w:line="480" w:lineRule="auto"/>
        <w:jc w:val="center"/>
      </w:pPr>
    </w:p>
    <w:p w14:paraId="0D98672B" w14:textId="1BCCB7D7" w:rsidR="006B7D20" w:rsidRDefault="006B7D20" w:rsidP="008C50E0">
      <w:pPr>
        <w:spacing w:line="480" w:lineRule="auto"/>
        <w:jc w:val="center"/>
        <w:rPr>
          <w:b/>
          <w:sz w:val="32"/>
          <w:szCs w:val="32"/>
        </w:rPr>
      </w:pPr>
      <w:r>
        <w:rPr>
          <w:b/>
          <w:sz w:val="32"/>
          <w:szCs w:val="32"/>
        </w:rPr>
        <w:t>Defuzzification</w:t>
      </w:r>
    </w:p>
    <w:p w14:paraId="6CC76025" w14:textId="28DACB78" w:rsidR="00EB7C18" w:rsidRDefault="004722D9" w:rsidP="00EB7C18">
      <w:pPr>
        <w:spacing w:line="480" w:lineRule="auto"/>
      </w:pPr>
      <w:r>
        <w:rPr>
          <w:lang w:eastAsia="zh-TW"/>
        </w:rPr>
        <w:t>After gives each actions a fuzzy value, there have several method to</w:t>
      </w:r>
      <w:r w:rsidR="00EB7C18">
        <w:rPr>
          <w:lang w:eastAsia="zh-TW"/>
        </w:rPr>
        <w:t xml:space="preserve"> </w:t>
      </w:r>
      <w:proofErr w:type="spellStart"/>
      <w:r w:rsidR="00EB7C18">
        <w:t>defuzzify</w:t>
      </w:r>
      <w:proofErr w:type="spellEnd"/>
      <w:r w:rsidR="00EB7C18">
        <w:t xml:space="preserve"> these rules. In this program picks the most active rule to be the output. An example with burn, in the MAX_BURN, MED_BURN, NO_BURN both has the weights (fuzzy value), in cas</w:t>
      </w:r>
      <w:r w:rsidR="00B7197B">
        <w:t>e the program will pick the highest</w:t>
      </w:r>
      <w:r w:rsidR="00EB7C18">
        <w:t xml:space="preserve"> weight set to execute, the pseudo code lists below:</w:t>
      </w:r>
    </w:p>
    <w:p w14:paraId="168BCCAE" w14:textId="2F7FC9E1" w:rsidR="006B7D20" w:rsidRPr="00411060" w:rsidRDefault="00EB7C18" w:rsidP="00411060">
      <w:pPr>
        <w:pStyle w:val="BodyText"/>
        <w:spacing w:line="240" w:lineRule="auto"/>
        <w:rPr>
          <w:b/>
          <w:i/>
          <w:sz w:val="16"/>
          <w:szCs w:val="16"/>
        </w:rPr>
      </w:pPr>
      <w:r w:rsidRPr="00411060">
        <w:rPr>
          <w:b/>
          <w:i/>
          <w:sz w:val="16"/>
          <w:szCs w:val="16"/>
        </w:rPr>
        <w:t xml:space="preserve">If MAX_BURN &gt; MED_BURN and NO_BURN </w:t>
      </w:r>
      <w:proofErr w:type="gramStart"/>
      <w:r w:rsidRPr="00411060">
        <w:rPr>
          <w:b/>
          <w:i/>
          <w:sz w:val="16"/>
          <w:szCs w:val="16"/>
        </w:rPr>
        <w:t>then  BURN</w:t>
      </w:r>
      <w:proofErr w:type="gramEnd"/>
      <w:r w:rsidRPr="00411060">
        <w:rPr>
          <w:b/>
          <w:i/>
          <w:sz w:val="16"/>
          <w:szCs w:val="16"/>
        </w:rPr>
        <w:t xml:space="preserve"> = 3.0 </w:t>
      </w:r>
    </w:p>
    <w:p w14:paraId="5ADB5349" w14:textId="5AEF82E0" w:rsidR="00EB7C18" w:rsidRPr="00411060" w:rsidRDefault="00EB7C18" w:rsidP="00411060">
      <w:pPr>
        <w:pStyle w:val="BodyText"/>
        <w:spacing w:line="240" w:lineRule="auto"/>
        <w:rPr>
          <w:b/>
          <w:i/>
          <w:sz w:val="16"/>
          <w:szCs w:val="16"/>
        </w:rPr>
      </w:pPr>
      <w:r w:rsidRPr="00411060">
        <w:rPr>
          <w:b/>
          <w:i/>
          <w:sz w:val="16"/>
          <w:szCs w:val="16"/>
        </w:rPr>
        <w:t xml:space="preserve">If MED_BURN &gt; MAX_BURN and NO_BURN </w:t>
      </w:r>
      <w:proofErr w:type="gramStart"/>
      <w:r w:rsidRPr="00411060">
        <w:rPr>
          <w:b/>
          <w:i/>
          <w:sz w:val="16"/>
          <w:szCs w:val="16"/>
        </w:rPr>
        <w:t>then  BURN</w:t>
      </w:r>
      <w:proofErr w:type="gramEnd"/>
      <w:r w:rsidRPr="00411060">
        <w:rPr>
          <w:b/>
          <w:i/>
          <w:sz w:val="16"/>
          <w:szCs w:val="16"/>
        </w:rPr>
        <w:t xml:space="preserve"> = 1.5</w:t>
      </w:r>
    </w:p>
    <w:p w14:paraId="317CC4AF" w14:textId="5EDA1BA3" w:rsidR="00EB7C18" w:rsidRDefault="00EB7C18" w:rsidP="00411060">
      <w:pPr>
        <w:pStyle w:val="BodyText"/>
        <w:spacing w:line="240" w:lineRule="auto"/>
        <w:rPr>
          <w:b/>
          <w:i/>
          <w:sz w:val="16"/>
          <w:szCs w:val="16"/>
        </w:rPr>
      </w:pPr>
      <w:r w:rsidRPr="00411060">
        <w:rPr>
          <w:b/>
          <w:i/>
          <w:sz w:val="16"/>
          <w:szCs w:val="16"/>
        </w:rPr>
        <w:t xml:space="preserve">If NO_BURN &gt; MED_BURN and MAX_BURN </w:t>
      </w:r>
      <w:proofErr w:type="gramStart"/>
      <w:r w:rsidRPr="00411060">
        <w:rPr>
          <w:b/>
          <w:i/>
          <w:sz w:val="16"/>
          <w:szCs w:val="16"/>
        </w:rPr>
        <w:t>then  BURN</w:t>
      </w:r>
      <w:proofErr w:type="gramEnd"/>
      <w:r w:rsidRPr="00411060">
        <w:rPr>
          <w:b/>
          <w:i/>
          <w:sz w:val="16"/>
          <w:szCs w:val="16"/>
        </w:rPr>
        <w:t xml:space="preserve"> = 0.0 </w:t>
      </w:r>
    </w:p>
    <w:p w14:paraId="5B0BCAA9" w14:textId="77777777" w:rsidR="00411060" w:rsidRDefault="00411060" w:rsidP="00EB7C18">
      <w:pPr>
        <w:rPr>
          <w:b/>
          <w:i/>
          <w:sz w:val="16"/>
          <w:szCs w:val="16"/>
        </w:rPr>
      </w:pPr>
    </w:p>
    <w:p w14:paraId="6E6A9AB2" w14:textId="77777777" w:rsidR="00411060" w:rsidRPr="00411060" w:rsidRDefault="00411060" w:rsidP="00EB7C18">
      <w:pPr>
        <w:rPr>
          <w:sz w:val="16"/>
          <w:szCs w:val="16"/>
        </w:rPr>
      </w:pPr>
    </w:p>
    <w:p w14:paraId="3436F79F" w14:textId="0BB955F8" w:rsidR="000E2DA1" w:rsidRPr="00A3717B" w:rsidRDefault="00411060" w:rsidP="00CB1E1B">
      <w:pPr>
        <w:spacing w:line="480" w:lineRule="auto"/>
      </w:pPr>
      <w:r w:rsidRPr="00411060">
        <w:t>To be more specifically</w:t>
      </w:r>
      <w:r>
        <w:t xml:space="preserve">, assume that when the moon lander’s height is 10, the </w:t>
      </w:r>
      <w:proofErr w:type="spellStart"/>
      <w:r>
        <w:t>fuzzy_value_low</w:t>
      </w:r>
      <w:proofErr w:type="spellEnd"/>
      <w:r>
        <w:t xml:space="preserve"> is 1, </w:t>
      </w:r>
      <w:proofErr w:type="spellStart"/>
      <w:r>
        <w:t>fuzzy_value_med</w:t>
      </w:r>
      <w:proofErr w:type="spellEnd"/>
      <w:r>
        <w:t xml:space="preserve"> is 0, </w:t>
      </w:r>
      <w:proofErr w:type="spellStart"/>
      <w:r>
        <w:t>fuzzy_value_high</w:t>
      </w:r>
      <w:proofErr w:type="spellEnd"/>
      <w:r>
        <w:t xml:space="preserve"> is 0, to compare with the fuzzy value can active the fuzzy rule has weight as MAX_BURN = 1, MED_BURN = 0, NO_BURN = 0, the last step will pick the most weight action MAX_BURN, and give the output as 3.0 to control the lander</w:t>
      </w:r>
      <w:r w:rsidR="00B7197B">
        <w:t xml:space="preserve"> every time to update the height</w:t>
      </w:r>
      <w:r>
        <w:t>.</w:t>
      </w:r>
    </w:p>
    <w:p w14:paraId="2E94F10C" w14:textId="00496B42" w:rsidR="002406C3" w:rsidRDefault="009A4495" w:rsidP="00EC0F89">
      <w:pPr>
        <w:spacing w:line="480" w:lineRule="auto"/>
        <w:jc w:val="center"/>
        <w:rPr>
          <w:b/>
          <w:sz w:val="32"/>
          <w:szCs w:val="32"/>
        </w:rPr>
      </w:pPr>
      <w:r>
        <w:rPr>
          <w:b/>
          <w:sz w:val="32"/>
          <w:szCs w:val="32"/>
        </w:rPr>
        <w:t>Result</w:t>
      </w:r>
    </w:p>
    <w:p w14:paraId="3164BBA8" w14:textId="234950CE" w:rsidR="001150E6" w:rsidRDefault="002D3C9F" w:rsidP="006B7D20">
      <w:pPr>
        <w:spacing w:line="480" w:lineRule="auto"/>
      </w:pPr>
      <w:r>
        <w:t>The program has been tested for 10000 times in each different setting, the sample output lists below:</w:t>
      </w:r>
    </w:p>
    <w:tbl>
      <w:tblPr>
        <w:tblStyle w:val="TableGrid"/>
        <w:tblW w:w="0" w:type="auto"/>
        <w:tblLook w:val="04A0" w:firstRow="1" w:lastRow="0" w:firstColumn="1" w:lastColumn="0" w:noHBand="0" w:noVBand="1"/>
      </w:tblPr>
      <w:tblGrid>
        <w:gridCol w:w="1507"/>
        <w:gridCol w:w="1354"/>
        <w:gridCol w:w="1354"/>
        <w:gridCol w:w="1354"/>
        <w:gridCol w:w="1354"/>
        <w:gridCol w:w="1354"/>
        <w:gridCol w:w="1299"/>
      </w:tblGrid>
      <w:tr w:rsidR="002D3C9F" w:rsidRPr="002D3C9F" w14:paraId="21D3F1F4" w14:textId="77777777" w:rsidTr="002D3C9F">
        <w:tc>
          <w:tcPr>
            <w:tcW w:w="1507" w:type="dxa"/>
          </w:tcPr>
          <w:p w14:paraId="71EC1FCB" w14:textId="77777777" w:rsidR="00A127BD" w:rsidRDefault="00A127BD" w:rsidP="002D3C9F">
            <w:pPr>
              <w:spacing w:line="480" w:lineRule="auto"/>
              <w:jc w:val="center"/>
              <w:rPr>
                <w:b/>
                <w:sz w:val="16"/>
                <w:szCs w:val="16"/>
              </w:rPr>
            </w:pPr>
          </w:p>
          <w:p w14:paraId="340591A6" w14:textId="0813929C" w:rsidR="002D3C9F" w:rsidRPr="00A127BD" w:rsidRDefault="0091039E" w:rsidP="002D3C9F">
            <w:pPr>
              <w:spacing w:line="480" w:lineRule="auto"/>
              <w:jc w:val="center"/>
              <w:rPr>
                <w:b/>
                <w:sz w:val="16"/>
                <w:szCs w:val="16"/>
              </w:rPr>
            </w:pPr>
            <w:r w:rsidRPr="00A127BD">
              <w:rPr>
                <w:b/>
                <w:sz w:val="16"/>
                <w:szCs w:val="16"/>
              </w:rPr>
              <w:t>(</w:t>
            </w:r>
            <w:r w:rsidR="00A127BD" w:rsidRPr="00A127BD">
              <w:rPr>
                <w:b/>
                <w:sz w:val="16"/>
                <w:szCs w:val="16"/>
              </w:rPr>
              <w:t>Success / Cr</w:t>
            </w:r>
            <w:r w:rsidRPr="00A127BD">
              <w:rPr>
                <w:b/>
                <w:sz w:val="16"/>
                <w:szCs w:val="16"/>
              </w:rPr>
              <w:t>ash)</w:t>
            </w:r>
          </w:p>
        </w:tc>
        <w:tc>
          <w:tcPr>
            <w:tcW w:w="1354" w:type="dxa"/>
          </w:tcPr>
          <w:p w14:paraId="21B95150" w14:textId="77777777" w:rsidR="002D3C9F" w:rsidRDefault="002D3C9F" w:rsidP="002D3C9F">
            <w:pPr>
              <w:spacing w:line="480" w:lineRule="auto"/>
              <w:jc w:val="center"/>
              <w:rPr>
                <w:sz w:val="18"/>
                <w:szCs w:val="18"/>
              </w:rPr>
            </w:pPr>
            <w:r w:rsidRPr="002D3C9F">
              <w:rPr>
                <w:sz w:val="18"/>
                <w:szCs w:val="18"/>
              </w:rPr>
              <w:t>Only Thrust</w:t>
            </w:r>
          </w:p>
          <w:p w14:paraId="54B15F6D" w14:textId="5D7125A1" w:rsidR="002D3C9F" w:rsidRPr="002D3C9F" w:rsidRDefault="002D3C9F" w:rsidP="002D3C9F">
            <w:pPr>
              <w:spacing w:line="480" w:lineRule="auto"/>
              <w:jc w:val="center"/>
              <w:rPr>
                <w:sz w:val="18"/>
                <w:szCs w:val="18"/>
              </w:rPr>
            </w:pPr>
            <w:r>
              <w:rPr>
                <w:sz w:val="18"/>
                <w:szCs w:val="18"/>
              </w:rPr>
              <w:t>Acceleration 1</w:t>
            </w:r>
          </w:p>
        </w:tc>
        <w:tc>
          <w:tcPr>
            <w:tcW w:w="1354" w:type="dxa"/>
          </w:tcPr>
          <w:p w14:paraId="3D667532" w14:textId="77777777" w:rsidR="002D3C9F" w:rsidRDefault="002D3C9F" w:rsidP="002D3C9F">
            <w:pPr>
              <w:spacing w:line="480" w:lineRule="auto"/>
              <w:jc w:val="center"/>
              <w:rPr>
                <w:sz w:val="18"/>
                <w:szCs w:val="18"/>
              </w:rPr>
            </w:pPr>
            <w:r w:rsidRPr="002D3C9F">
              <w:rPr>
                <w:sz w:val="18"/>
                <w:szCs w:val="18"/>
              </w:rPr>
              <w:t>Only Burn</w:t>
            </w:r>
          </w:p>
          <w:p w14:paraId="33A6B56F" w14:textId="1EAACE37" w:rsidR="002D3C9F" w:rsidRPr="002D3C9F" w:rsidRDefault="002D3C9F" w:rsidP="002D3C9F">
            <w:pPr>
              <w:spacing w:line="480" w:lineRule="auto"/>
              <w:jc w:val="center"/>
              <w:rPr>
                <w:sz w:val="18"/>
                <w:szCs w:val="18"/>
              </w:rPr>
            </w:pPr>
            <w:r>
              <w:rPr>
                <w:sz w:val="18"/>
                <w:szCs w:val="18"/>
              </w:rPr>
              <w:t>Acceleration 1</w:t>
            </w:r>
          </w:p>
        </w:tc>
        <w:tc>
          <w:tcPr>
            <w:tcW w:w="1354" w:type="dxa"/>
          </w:tcPr>
          <w:p w14:paraId="3C380D63" w14:textId="77777777" w:rsidR="002D3C9F" w:rsidRDefault="002D3C9F" w:rsidP="002D3C9F">
            <w:pPr>
              <w:spacing w:line="480" w:lineRule="auto"/>
              <w:jc w:val="center"/>
              <w:rPr>
                <w:sz w:val="18"/>
                <w:szCs w:val="18"/>
              </w:rPr>
            </w:pPr>
            <w:r w:rsidRPr="002D3C9F">
              <w:rPr>
                <w:sz w:val="18"/>
                <w:szCs w:val="18"/>
              </w:rPr>
              <w:t>Thrust + Burn</w:t>
            </w:r>
          </w:p>
          <w:p w14:paraId="1D8B3F30" w14:textId="33344BEB" w:rsidR="002D3C9F" w:rsidRPr="002D3C9F" w:rsidRDefault="002D3C9F" w:rsidP="002D3C9F">
            <w:pPr>
              <w:spacing w:line="480" w:lineRule="auto"/>
              <w:jc w:val="center"/>
              <w:rPr>
                <w:sz w:val="18"/>
                <w:szCs w:val="18"/>
              </w:rPr>
            </w:pPr>
            <w:r>
              <w:rPr>
                <w:sz w:val="18"/>
                <w:szCs w:val="18"/>
              </w:rPr>
              <w:t>Acceleration 1</w:t>
            </w:r>
          </w:p>
        </w:tc>
        <w:tc>
          <w:tcPr>
            <w:tcW w:w="1354" w:type="dxa"/>
          </w:tcPr>
          <w:p w14:paraId="1A830017" w14:textId="77777777" w:rsidR="002D3C9F" w:rsidRDefault="002D3C9F" w:rsidP="002D3C9F">
            <w:pPr>
              <w:spacing w:line="480" w:lineRule="auto"/>
              <w:jc w:val="center"/>
              <w:rPr>
                <w:sz w:val="18"/>
                <w:szCs w:val="18"/>
              </w:rPr>
            </w:pPr>
            <w:r w:rsidRPr="002D3C9F">
              <w:rPr>
                <w:sz w:val="18"/>
                <w:szCs w:val="18"/>
              </w:rPr>
              <w:t>Thrust + Burn</w:t>
            </w:r>
          </w:p>
          <w:p w14:paraId="0203E271" w14:textId="0D1141D3" w:rsidR="002D3C9F" w:rsidRPr="002D3C9F" w:rsidRDefault="002D3C9F" w:rsidP="002D3C9F">
            <w:pPr>
              <w:spacing w:line="480" w:lineRule="auto"/>
              <w:jc w:val="center"/>
              <w:rPr>
                <w:sz w:val="18"/>
                <w:szCs w:val="18"/>
              </w:rPr>
            </w:pPr>
            <w:r>
              <w:rPr>
                <w:sz w:val="18"/>
                <w:szCs w:val="18"/>
              </w:rPr>
              <w:t>Acceleration 2</w:t>
            </w:r>
          </w:p>
        </w:tc>
        <w:tc>
          <w:tcPr>
            <w:tcW w:w="1354" w:type="dxa"/>
          </w:tcPr>
          <w:p w14:paraId="5CB995AE" w14:textId="77777777" w:rsidR="002D3C9F" w:rsidRDefault="002D3C9F" w:rsidP="002D3C9F">
            <w:pPr>
              <w:spacing w:line="480" w:lineRule="auto"/>
              <w:jc w:val="center"/>
              <w:rPr>
                <w:sz w:val="18"/>
                <w:szCs w:val="18"/>
              </w:rPr>
            </w:pPr>
            <w:r w:rsidRPr="002D3C9F">
              <w:rPr>
                <w:sz w:val="18"/>
                <w:szCs w:val="18"/>
              </w:rPr>
              <w:t>Thrust + Burn</w:t>
            </w:r>
          </w:p>
          <w:p w14:paraId="6A12BFE5" w14:textId="0EC380F0" w:rsidR="002D3C9F" w:rsidRPr="002D3C9F" w:rsidRDefault="002D3C9F" w:rsidP="002D3C9F">
            <w:pPr>
              <w:spacing w:line="480" w:lineRule="auto"/>
              <w:jc w:val="center"/>
              <w:rPr>
                <w:sz w:val="18"/>
                <w:szCs w:val="18"/>
              </w:rPr>
            </w:pPr>
            <w:r>
              <w:rPr>
                <w:sz w:val="18"/>
                <w:szCs w:val="18"/>
              </w:rPr>
              <w:t>Acceleration 3</w:t>
            </w:r>
          </w:p>
        </w:tc>
        <w:tc>
          <w:tcPr>
            <w:tcW w:w="1299" w:type="dxa"/>
          </w:tcPr>
          <w:p w14:paraId="6C58B2E5" w14:textId="077B165B" w:rsidR="002D3C9F" w:rsidRPr="002D3C9F" w:rsidRDefault="0091039E" w:rsidP="002D3C9F">
            <w:pPr>
              <w:spacing w:line="480" w:lineRule="auto"/>
              <w:jc w:val="center"/>
              <w:rPr>
                <w:sz w:val="18"/>
                <w:szCs w:val="18"/>
              </w:rPr>
            </w:pPr>
            <w:r>
              <w:rPr>
                <w:sz w:val="18"/>
                <w:szCs w:val="18"/>
              </w:rPr>
              <w:t xml:space="preserve">Extra values and sets </w:t>
            </w:r>
          </w:p>
        </w:tc>
      </w:tr>
      <w:tr w:rsidR="002D3C9F" w:rsidRPr="002D3C9F" w14:paraId="7EECA957" w14:textId="77777777" w:rsidTr="002D3C9F">
        <w:tc>
          <w:tcPr>
            <w:tcW w:w="1507" w:type="dxa"/>
          </w:tcPr>
          <w:p w14:paraId="5AF5F3BB" w14:textId="6060A4D3" w:rsidR="002D3C9F" w:rsidRPr="002D3C9F" w:rsidRDefault="002D3C9F" w:rsidP="002D3C9F">
            <w:pPr>
              <w:spacing w:line="480" w:lineRule="auto"/>
              <w:jc w:val="center"/>
              <w:rPr>
                <w:sz w:val="18"/>
                <w:szCs w:val="18"/>
              </w:rPr>
            </w:pPr>
            <w:r w:rsidRPr="002D3C9F">
              <w:rPr>
                <w:sz w:val="18"/>
                <w:szCs w:val="18"/>
              </w:rPr>
              <w:t>First test</w:t>
            </w:r>
          </w:p>
        </w:tc>
        <w:tc>
          <w:tcPr>
            <w:tcW w:w="1354" w:type="dxa"/>
          </w:tcPr>
          <w:p w14:paraId="289441D3" w14:textId="68FA4CC2" w:rsidR="002D3C9F" w:rsidRPr="002D3C9F" w:rsidRDefault="002D3C9F" w:rsidP="002D3C9F">
            <w:pPr>
              <w:spacing w:line="480" w:lineRule="auto"/>
              <w:jc w:val="center"/>
              <w:rPr>
                <w:sz w:val="18"/>
                <w:szCs w:val="18"/>
              </w:rPr>
            </w:pPr>
            <w:r>
              <w:rPr>
                <w:sz w:val="18"/>
                <w:szCs w:val="18"/>
              </w:rPr>
              <w:t xml:space="preserve">3933 / </w:t>
            </w:r>
            <w:r w:rsidR="0091039E">
              <w:rPr>
                <w:sz w:val="18"/>
                <w:szCs w:val="18"/>
              </w:rPr>
              <w:t>6067</w:t>
            </w:r>
          </w:p>
        </w:tc>
        <w:tc>
          <w:tcPr>
            <w:tcW w:w="1354" w:type="dxa"/>
          </w:tcPr>
          <w:p w14:paraId="5AADFCEA" w14:textId="50179FA6" w:rsidR="002D3C9F" w:rsidRPr="002D3C9F" w:rsidRDefault="002D3C9F" w:rsidP="002D3C9F">
            <w:pPr>
              <w:spacing w:line="480" w:lineRule="auto"/>
              <w:jc w:val="center"/>
              <w:rPr>
                <w:sz w:val="18"/>
                <w:szCs w:val="18"/>
              </w:rPr>
            </w:pPr>
            <w:r w:rsidRPr="002D3C9F">
              <w:rPr>
                <w:sz w:val="18"/>
                <w:szCs w:val="18"/>
              </w:rPr>
              <w:t>10000 / 0</w:t>
            </w:r>
          </w:p>
        </w:tc>
        <w:tc>
          <w:tcPr>
            <w:tcW w:w="1354" w:type="dxa"/>
          </w:tcPr>
          <w:p w14:paraId="5FCC7EDD" w14:textId="6DD8F52C" w:rsidR="002D3C9F" w:rsidRPr="002D3C9F" w:rsidRDefault="0091039E" w:rsidP="002D3C9F">
            <w:pPr>
              <w:spacing w:line="480" w:lineRule="auto"/>
              <w:jc w:val="center"/>
              <w:rPr>
                <w:sz w:val="18"/>
                <w:szCs w:val="18"/>
              </w:rPr>
            </w:pPr>
            <w:r>
              <w:rPr>
                <w:sz w:val="18"/>
                <w:szCs w:val="18"/>
              </w:rPr>
              <w:t>5810 / 4190</w:t>
            </w:r>
          </w:p>
        </w:tc>
        <w:tc>
          <w:tcPr>
            <w:tcW w:w="1354" w:type="dxa"/>
          </w:tcPr>
          <w:p w14:paraId="432BC6AB" w14:textId="322ACF76" w:rsidR="002D3C9F" w:rsidRPr="002D3C9F" w:rsidRDefault="0091039E" w:rsidP="002D3C9F">
            <w:pPr>
              <w:spacing w:line="480" w:lineRule="auto"/>
              <w:jc w:val="center"/>
              <w:rPr>
                <w:sz w:val="18"/>
                <w:szCs w:val="18"/>
              </w:rPr>
            </w:pPr>
            <w:r>
              <w:rPr>
                <w:sz w:val="18"/>
                <w:szCs w:val="18"/>
              </w:rPr>
              <w:t>867 / 9133</w:t>
            </w:r>
          </w:p>
        </w:tc>
        <w:tc>
          <w:tcPr>
            <w:tcW w:w="1354" w:type="dxa"/>
          </w:tcPr>
          <w:p w14:paraId="0171548F" w14:textId="4AB19192" w:rsidR="002D3C9F" w:rsidRPr="002D3C9F" w:rsidRDefault="0091039E" w:rsidP="002D3C9F">
            <w:pPr>
              <w:spacing w:line="480" w:lineRule="auto"/>
              <w:jc w:val="center"/>
              <w:rPr>
                <w:sz w:val="18"/>
                <w:szCs w:val="18"/>
              </w:rPr>
            </w:pPr>
            <w:r>
              <w:rPr>
                <w:sz w:val="18"/>
                <w:szCs w:val="18"/>
              </w:rPr>
              <w:t>0 / 10000</w:t>
            </w:r>
          </w:p>
        </w:tc>
        <w:tc>
          <w:tcPr>
            <w:tcW w:w="1299" w:type="dxa"/>
          </w:tcPr>
          <w:p w14:paraId="73C59B88" w14:textId="1D5C2085" w:rsidR="002D3C9F" w:rsidRPr="002D3C9F" w:rsidRDefault="00CB1E1B" w:rsidP="002D3C9F">
            <w:pPr>
              <w:spacing w:line="480" w:lineRule="auto"/>
              <w:jc w:val="center"/>
              <w:rPr>
                <w:sz w:val="18"/>
                <w:szCs w:val="18"/>
              </w:rPr>
            </w:pPr>
            <w:r>
              <w:rPr>
                <w:sz w:val="18"/>
                <w:szCs w:val="18"/>
              </w:rPr>
              <w:t>7812 / 2188</w:t>
            </w:r>
          </w:p>
        </w:tc>
      </w:tr>
      <w:tr w:rsidR="002D3C9F" w:rsidRPr="002D3C9F" w14:paraId="27752A75" w14:textId="77777777" w:rsidTr="002D3C9F">
        <w:tc>
          <w:tcPr>
            <w:tcW w:w="1507" w:type="dxa"/>
          </w:tcPr>
          <w:p w14:paraId="58295A6D" w14:textId="76A01E06" w:rsidR="002D3C9F" w:rsidRPr="002D3C9F" w:rsidRDefault="002D3C9F" w:rsidP="002D3C9F">
            <w:pPr>
              <w:spacing w:line="480" w:lineRule="auto"/>
              <w:jc w:val="center"/>
              <w:rPr>
                <w:sz w:val="18"/>
                <w:szCs w:val="18"/>
              </w:rPr>
            </w:pPr>
            <w:r w:rsidRPr="002D3C9F">
              <w:rPr>
                <w:sz w:val="18"/>
                <w:szCs w:val="18"/>
              </w:rPr>
              <w:t>Second test</w:t>
            </w:r>
          </w:p>
        </w:tc>
        <w:tc>
          <w:tcPr>
            <w:tcW w:w="1354" w:type="dxa"/>
          </w:tcPr>
          <w:p w14:paraId="457EF01F" w14:textId="655FA490" w:rsidR="002D3C9F" w:rsidRPr="002D3C9F" w:rsidRDefault="0091039E" w:rsidP="002D3C9F">
            <w:pPr>
              <w:spacing w:line="480" w:lineRule="auto"/>
              <w:jc w:val="center"/>
              <w:rPr>
                <w:sz w:val="18"/>
                <w:szCs w:val="18"/>
              </w:rPr>
            </w:pPr>
            <w:r>
              <w:rPr>
                <w:sz w:val="18"/>
                <w:szCs w:val="18"/>
              </w:rPr>
              <w:t>4897 / 5103</w:t>
            </w:r>
          </w:p>
        </w:tc>
        <w:tc>
          <w:tcPr>
            <w:tcW w:w="1354" w:type="dxa"/>
          </w:tcPr>
          <w:p w14:paraId="31CEBE03" w14:textId="53B1122D" w:rsidR="002D3C9F" w:rsidRPr="002D3C9F" w:rsidRDefault="002D3C9F" w:rsidP="002D3C9F">
            <w:pPr>
              <w:spacing w:line="480" w:lineRule="auto"/>
              <w:jc w:val="center"/>
              <w:rPr>
                <w:sz w:val="18"/>
                <w:szCs w:val="18"/>
              </w:rPr>
            </w:pPr>
            <w:r>
              <w:rPr>
                <w:sz w:val="18"/>
                <w:szCs w:val="18"/>
              </w:rPr>
              <w:t>9167 / 833</w:t>
            </w:r>
          </w:p>
        </w:tc>
        <w:tc>
          <w:tcPr>
            <w:tcW w:w="1354" w:type="dxa"/>
          </w:tcPr>
          <w:p w14:paraId="635C5061" w14:textId="671CD5AB" w:rsidR="002D3C9F" w:rsidRPr="002D3C9F" w:rsidRDefault="00027520" w:rsidP="002D3C9F">
            <w:pPr>
              <w:spacing w:line="480" w:lineRule="auto"/>
              <w:jc w:val="center"/>
              <w:rPr>
                <w:sz w:val="18"/>
                <w:szCs w:val="18"/>
              </w:rPr>
            </w:pPr>
            <w:r>
              <w:rPr>
                <w:sz w:val="18"/>
                <w:szCs w:val="18"/>
              </w:rPr>
              <w:t>5619 / 4381</w:t>
            </w:r>
          </w:p>
        </w:tc>
        <w:tc>
          <w:tcPr>
            <w:tcW w:w="1354" w:type="dxa"/>
          </w:tcPr>
          <w:p w14:paraId="67848A87" w14:textId="2F65C23A" w:rsidR="002D3C9F" w:rsidRPr="002D3C9F" w:rsidRDefault="0091039E" w:rsidP="002D3C9F">
            <w:pPr>
              <w:spacing w:line="480" w:lineRule="auto"/>
              <w:jc w:val="center"/>
              <w:rPr>
                <w:sz w:val="18"/>
                <w:szCs w:val="18"/>
              </w:rPr>
            </w:pPr>
            <w:r>
              <w:rPr>
                <w:sz w:val="18"/>
                <w:szCs w:val="18"/>
              </w:rPr>
              <w:t>412 / 9588</w:t>
            </w:r>
          </w:p>
        </w:tc>
        <w:tc>
          <w:tcPr>
            <w:tcW w:w="1354" w:type="dxa"/>
          </w:tcPr>
          <w:p w14:paraId="62C34F75" w14:textId="192A646F" w:rsidR="002D3C9F" w:rsidRPr="002D3C9F" w:rsidRDefault="0091039E" w:rsidP="002D3C9F">
            <w:pPr>
              <w:spacing w:line="480" w:lineRule="auto"/>
              <w:jc w:val="center"/>
              <w:rPr>
                <w:sz w:val="18"/>
                <w:szCs w:val="18"/>
              </w:rPr>
            </w:pPr>
            <w:r>
              <w:rPr>
                <w:sz w:val="18"/>
                <w:szCs w:val="18"/>
              </w:rPr>
              <w:t>0 / 10000</w:t>
            </w:r>
          </w:p>
        </w:tc>
        <w:tc>
          <w:tcPr>
            <w:tcW w:w="1299" w:type="dxa"/>
          </w:tcPr>
          <w:p w14:paraId="79CC235A" w14:textId="72583F8B" w:rsidR="002D3C9F" w:rsidRPr="002D3C9F" w:rsidRDefault="00CB1E1B" w:rsidP="002D3C9F">
            <w:pPr>
              <w:spacing w:line="480" w:lineRule="auto"/>
              <w:jc w:val="center"/>
              <w:rPr>
                <w:sz w:val="18"/>
                <w:szCs w:val="18"/>
              </w:rPr>
            </w:pPr>
            <w:r>
              <w:rPr>
                <w:sz w:val="18"/>
                <w:szCs w:val="18"/>
              </w:rPr>
              <w:t>8194 / 1806</w:t>
            </w:r>
          </w:p>
        </w:tc>
      </w:tr>
      <w:tr w:rsidR="002D3C9F" w:rsidRPr="002D3C9F" w14:paraId="50B26932" w14:textId="77777777" w:rsidTr="002D3C9F">
        <w:tc>
          <w:tcPr>
            <w:tcW w:w="1507" w:type="dxa"/>
          </w:tcPr>
          <w:p w14:paraId="5D40BBD8" w14:textId="4E30AF2C" w:rsidR="002D3C9F" w:rsidRPr="002D3C9F" w:rsidRDefault="00CB1E1B" w:rsidP="002D3C9F">
            <w:pPr>
              <w:spacing w:line="480" w:lineRule="auto"/>
              <w:jc w:val="center"/>
              <w:rPr>
                <w:sz w:val="18"/>
                <w:szCs w:val="18"/>
              </w:rPr>
            </w:pPr>
            <w:r>
              <w:rPr>
                <w:sz w:val="18"/>
                <w:szCs w:val="18"/>
              </w:rPr>
              <w:t xml:space="preserve">% </w:t>
            </w:r>
            <w:proofErr w:type="gramStart"/>
            <w:r>
              <w:rPr>
                <w:sz w:val="18"/>
                <w:szCs w:val="18"/>
              </w:rPr>
              <w:t>of</w:t>
            </w:r>
            <w:proofErr w:type="gramEnd"/>
            <w:r>
              <w:rPr>
                <w:sz w:val="18"/>
                <w:szCs w:val="18"/>
              </w:rPr>
              <w:t xml:space="preserve"> success</w:t>
            </w:r>
          </w:p>
        </w:tc>
        <w:tc>
          <w:tcPr>
            <w:tcW w:w="1354" w:type="dxa"/>
          </w:tcPr>
          <w:p w14:paraId="17733EC3" w14:textId="249B5241" w:rsidR="002D3C9F" w:rsidRPr="002D3C9F" w:rsidRDefault="0091039E" w:rsidP="002D3C9F">
            <w:pPr>
              <w:spacing w:line="480" w:lineRule="auto"/>
              <w:jc w:val="center"/>
              <w:rPr>
                <w:sz w:val="18"/>
                <w:szCs w:val="18"/>
              </w:rPr>
            </w:pPr>
            <w:r>
              <w:rPr>
                <w:sz w:val="18"/>
                <w:szCs w:val="18"/>
              </w:rPr>
              <w:t>44</w:t>
            </w:r>
            <w:r w:rsidR="002D3C9F">
              <w:rPr>
                <w:sz w:val="18"/>
                <w:szCs w:val="18"/>
              </w:rPr>
              <w:t>%</w:t>
            </w:r>
          </w:p>
        </w:tc>
        <w:tc>
          <w:tcPr>
            <w:tcW w:w="1354" w:type="dxa"/>
          </w:tcPr>
          <w:p w14:paraId="3B3B8AE5" w14:textId="4B133DD6" w:rsidR="002D3C9F" w:rsidRPr="002D3C9F" w:rsidRDefault="002D3C9F" w:rsidP="002D3C9F">
            <w:pPr>
              <w:spacing w:line="480" w:lineRule="auto"/>
              <w:jc w:val="center"/>
              <w:rPr>
                <w:sz w:val="18"/>
                <w:szCs w:val="18"/>
              </w:rPr>
            </w:pPr>
            <w:r>
              <w:rPr>
                <w:sz w:val="18"/>
                <w:szCs w:val="18"/>
              </w:rPr>
              <w:t>95%</w:t>
            </w:r>
          </w:p>
        </w:tc>
        <w:tc>
          <w:tcPr>
            <w:tcW w:w="1354" w:type="dxa"/>
          </w:tcPr>
          <w:p w14:paraId="764C34AD" w14:textId="5A44C72C" w:rsidR="002D3C9F" w:rsidRPr="002D3C9F" w:rsidRDefault="00027520" w:rsidP="002D3C9F">
            <w:pPr>
              <w:spacing w:line="480" w:lineRule="auto"/>
              <w:jc w:val="center"/>
              <w:rPr>
                <w:sz w:val="18"/>
                <w:szCs w:val="18"/>
              </w:rPr>
            </w:pPr>
            <w:r>
              <w:rPr>
                <w:sz w:val="18"/>
                <w:szCs w:val="18"/>
              </w:rPr>
              <w:t>5</w:t>
            </w:r>
            <w:r w:rsidR="0091039E">
              <w:rPr>
                <w:sz w:val="18"/>
                <w:szCs w:val="18"/>
              </w:rPr>
              <w:t>7%</w:t>
            </w:r>
          </w:p>
        </w:tc>
        <w:tc>
          <w:tcPr>
            <w:tcW w:w="1354" w:type="dxa"/>
          </w:tcPr>
          <w:p w14:paraId="648DC79B" w14:textId="37428B7A" w:rsidR="002D3C9F" w:rsidRPr="002D3C9F" w:rsidRDefault="0091039E" w:rsidP="002D3C9F">
            <w:pPr>
              <w:spacing w:line="480" w:lineRule="auto"/>
              <w:jc w:val="center"/>
              <w:rPr>
                <w:sz w:val="18"/>
                <w:szCs w:val="18"/>
              </w:rPr>
            </w:pPr>
            <w:r>
              <w:rPr>
                <w:sz w:val="18"/>
                <w:szCs w:val="18"/>
              </w:rPr>
              <w:t>6%</w:t>
            </w:r>
          </w:p>
        </w:tc>
        <w:tc>
          <w:tcPr>
            <w:tcW w:w="1354" w:type="dxa"/>
          </w:tcPr>
          <w:p w14:paraId="2E2F81C4" w14:textId="0EED8FC7" w:rsidR="002D3C9F" w:rsidRPr="002D3C9F" w:rsidRDefault="0091039E" w:rsidP="002D3C9F">
            <w:pPr>
              <w:spacing w:line="480" w:lineRule="auto"/>
              <w:jc w:val="center"/>
              <w:rPr>
                <w:sz w:val="18"/>
                <w:szCs w:val="18"/>
              </w:rPr>
            </w:pPr>
            <w:r>
              <w:rPr>
                <w:sz w:val="18"/>
                <w:szCs w:val="18"/>
              </w:rPr>
              <w:t>0%</w:t>
            </w:r>
          </w:p>
        </w:tc>
        <w:tc>
          <w:tcPr>
            <w:tcW w:w="1299" w:type="dxa"/>
          </w:tcPr>
          <w:p w14:paraId="6F920ABA" w14:textId="3E8A9E4C" w:rsidR="002D3C9F" w:rsidRPr="002D3C9F" w:rsidRDefault="00CB1E1B" w:rsidP="002D3C9F">
            <w:pPr>
              <w:spacing w:line="480" w:lineRule="auto"/>
              <w:jc w:val="center"/>
              <w:rPr>
                <w:sz w:val="18"/>
                <w:szCs w:val="18"/>
              </w:rPr>
            </w:pPr>
            <w:r>
              <w:rPr>
                <w:sz w:val="18"/>
                <w:szCs w:val="18"/>
              </w:rPr>
              <w:t>78%</w:t>
            </w:r>
          </w:p>
        </w:tc>
      </w:tr>
    </w:tbl>
    <w:p w14:paraId="72C8FAC5" w14:textId="77777777" w:rsidR="002D3C9F" w:rsidRPr="002D3C9F" w:rsidRDefault="002D3C9F" w:rsidP="002D3C9F">
      <w:pPr>
        <w:spacing w:line="480" w:lineRule="auto"/>
        <w:jc w:val="center"/>
        <w:rPr>
          <w:sz w:val="18"/>
          <w:szCs w:val="18"/>
        </w:rPr>
      </w:pPr>
    </w:p>
    <w:p w14:paraId="0144CEE7" w14:textId="77777777" w:rsidR="008F7D7B" w:rsidRDefault="008F7D7B" w:rsidP="007F5418">
      <w:pPr>
        <w:spacing w:line="480" w:lineRule="auto"/>
      </w:pPr>
    </w:p>
    <w:p w14:paraId="5EA70921" w14:textId="00267116" w:rsidR="00F8370E" w:rsidRDefault="006150E7" w:rsidP="00EC0F89">
      <w:pPr>
        <w:tabs>
          <w:tab w:val="clear" w:pos="360"/>
          <w:tab w:val="clear" w:pos="9360"/>
        </w:tabs>
        <w:spacing w:line="480" w:lineRule="auto"/>
        <w:jc w:val="center"/>
        <w:rPr>
          <w:b/>
          <w:sz w:val="32"/>
          <w:szCs w:val="32"/>
        </w:rPr>
      </w:pPr>
      <w:r>
        <w:rPr>
          <w:b/>
          <w:sz w:val="32"/>
          <w:szCs w:val="32"/>
        </w:rPr>
        <w:t>Discussion</w:t>
      </w:r>
    </w:p>
    <w:p w14:paraId="2D2487EB" w14:textId="77777777" w:rsidR="00CB1E1B" w:rsidRDefault="00411060" w:rsidP="006B7D20">
      <w:pPr>
        <w:tabs>
          <w:tab w:val="clear" w:pos="360"/>
          <w:tab w:val="clear" w:pos="9360"/>
        </w:tabs>
        <w:spacing w:line="480" w:lineRule="auto"/>
        <w:rPr>
          <w:rFonts w:hint="eastAsia"/>
          <w:lang w:eastAsia="zh-TW"/>
        </w:rPr>
      </w:pPr>
      <w:r w:rsidRPr="00411060">
        <w:t xml:space="preserve">The </w:t>
      </w:r>
      <w:r w:rsidR="00236246">
        <w:t>result of the first setting of fuzzy system was not really good to</w:t>
      </w:r>
      <w:r w:rsidR="00027520">
        <w:t xml:space="preserve"> control the lander</w:t>
      </w:r>
      <w:r w:rsidR="00236246">
        <w:t xml:space="preserve">, when the acceleration is 1, it still have 67% chance to be successful, but when the </w:t>
      </w:r>
      <w:r w:rsidR="00027520">
        <w:t>acceleration gained to 2 and 3,</w:t>
      </w:r>
      <w:r w:rsidR="00236246">
        <w:t xml:space="preserve"> </w:t>
      </w:r>
      <w:r w:rsidR="00027520">
        <w:t>it’s really rarely</w:t>
      </w:r>
      <w:r w:rsidR="00C15364">
        <w:t xml:space="preserve"> to land </w:t>
      </w:r>
      <w:r w:rsidR="00027520">
        <w:t>safely</w:t>
      </w:r>
      <w:r w:rsidR="00C15364">
        <w:t xml:space="preserve">. </w:t>
      </w:r>
      <w:r w:rsidR="00027520">
        <w:t>For figuring out what is the reason to cause the bad result, I tried to test the burn and thrust individually, and I have noticed that my fuzzy sets for the burn is really good, it has 95% chance to land successfully, but for the thrust part, it only has 44%; I guessed what cause this situation is that I didn’t do very specifically for the fuzzy value (only left, med and right), and there</w:t>
      </w:r>
      <w:r w:rsidR="00CB211A">
        <w:t xml:space="preserve"> only have three kinds of values as output are -0.2, 0, 0.2,</w:t>
      </w:r>
      <w:r w:rsidR="00027520">
        <w:t xml:space="preserve"> it looks really not enough to control the location of the lander. </w:t>
      </w:r>
    </w:p>
    <w:p w14:paraId="3D9E6C7F" w14:textId="77777777" w:rsidR="00CB1E1B" w:rsidRDefault="00CB1E1B" w:rsidP="006B7D20">
      <w:pPr>
        <w:tabs>
          <w:tab w:val="clear" w:pos="360"/>
          <w:tab w:val="clear" w:pos="9360"/>
        </w:tabs>
        <w:spacing w:line="480" w:lineRule="auto"/>
        <w:rPr>
          <w:rFonts w:hint="eastAsia"/>
          <w:lang w:eastAsia="zh-TW"/>
        </w:rPr>
      </w:pPr>
    </w:p>
    <w:p w14:paraId="01B50ACC" w14:textId="0E7D26E1" w:rsidR="00CB1E1B" w:rsidRDefault="00CB1E1B" w:rsidP="006B7D20">
      <w:pPr>
        <w:tabs>
          <w:tab w:val="clear" w:pos="360"/>
          <w:tab w:val="clear" w:pos="9360"/>
        </w:tabs>
        <w:spacing w:line="480" w:lineRule="auto"/>
        <w:rPr>
          <w:lang w:eastAsia="zh-TW"/>
        </w:rPr>
      </w:pPr>
      <w:r>
        <w:rPr>
          <w:lang w:eastAsia="zh-TW"/>
        </w:rPr>
        <w:t xml:space="preserve">For a better result, I </w:t>
      </w:r>
      <w:r w:rsidR="00765424">
        <w:rPr>
          <w:lang w:eastAsia="zh-TW"/>
        </w:rPr>
        <w:t>modified the thrust’s fuzzy set. T</w:t>
      </w:r>
      <w:r>
        <w:rPr>
          <w:lang w:eastAsia="zh-TW"/>
        </w:rPr>
        <w:t xml:space="preserve">his time </w:t>
      </w:r>
      <w:r w:rsidR="00765424">
        <w:rPr>
          <w:lang w:eastAsia="zh-TW"/>
        </w:rPr>
        <w:t xml:space="preserve">I </w:t>
      </w:r>
      <w:r>
        <w:rPr>
          <w:lang w:eastAsia="zh-TW"/>
        </w:rPr>
        <w:t xml:space="preserve">defined five different sections (figure 4): far left, slightly left, med, slight right, far right, with the five fuzzy sets: MAX_RIGHT = 3.0, RIGHT = 1.5, NO_BURN = 0, LEFT = -1.5, MAX_LEFT = -3.0. </w:t>
      </w:r>
    </w:p>
    <w:p w14:paraId="02590007" w14:textId="6D7F098E" w:rsidR="00D8316B" w:rsidRDefault="00CB1E1B" w:rsidP="006B7D20">
      <w:pPr>
        <w:tabs>
          <w:tab w:val="clear" w:pos="360"/>
          <w:tab w:val="clear" w:pos="9360"/>
        </w:tabs>
        <w:spacing w:line="480" w:lineRule="auto"/>
      </w:pPr>
      <w:r>
        <w:rPr>
          <w:noProof/>
        </w:rPr>
        <w:drawing>
          <wp:inline distT="0" distB="0" distL="0" distR="0" wp14:anchorId="00B50A2C" wp14:editId="02951A74">
            <wp:extent cx="2286000" cy="826608"/>
            <wp:effectExtent l="0" t="0" r="0" b="12065"/>
            <wp:docPr id="4" name="Picture 4" descr="[C] Windows 7:Users:chishaung: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Windows 7:Users:chishaung:Desktop:12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826608"/>
                    </a:xfrm>
                    <a:prstGeom prst="rect">
                      <a:avLst/>
                    </a:prstGeom>
                    <a:noFill/>
                    <a:ln>
                      <a:noFill/>
                    </a:ln>
                  </pic:spPr>
                </pic:pic>
              </a:graphicData>
            </a:graphic>
          </wp:inline>
        </w:drawing>
      </w:r>
    </w:p>
    <w:p w14:paraId="3CBD0AAB" w14:textId="282010F8" w:rsidR="00CB1E1B" w:rsidRPr="00411060" w:rsidRDefault="00765424" w:rsidP="006B7D20">
      <w:pPr>
        <w:tabs>
          <w:tab w:val="clear" w:pos="360"/>
          <w:tab w:val="clear" w:pos="9360"/>
        </w:tabs>
        <w:spacing w:line="480" w:lineRule="auto"/>
        <w:rPr>
          <w:lang w:eastAsia="zh-TW"/>
        </w:rPr>
      </w:pPr>
      <w:r>
        <w:t>With</w:t>
      </w:r>
      <w:r w:rsidR="00CB1E1B">
        <w:t xml:space="preserve"> this setting the </w:t>
      </w:r>
      <w:r w:rsidR="00CB1E1B">
        <w:rPr>
          <w:lang w:eastAsia="zh-TW"/>
        </w:rPr>
        <w:t xml:space="preserve">average increased to 78% with acceleration 1, </w:t>
      </w:r>
      <w:r>
        <w:rPr>
          <w:lang w:eastAsia="zh-TW"/>
        </w:rPr>
        <w:t>though it’s not a perfect system yet, but the incensement is obviously. But I also noticed that some cases of crashed because of out of fuel, I believe that for a perfect system, it will also need to be considered some extra outer effects as wind, fuel and acceleration as my fuzzy values and fuzzy sets.</w:t>
      </w:r>
    </w:p>
    <w:p w14:paraId="47C22E10" w14:textId="77777777" w:rsidR="008F7D7B" w:rsidRDefault="008F7D7B" w:rsidP="00EC0F89">
      <w:pPr>
        <w:pStyle w:val="BodyText"/>
        <w:jc w:val="center"/>
        <w:rPr>
          <w:b/>
          <w:sz w:val="32"/>
          <w:szCs w:val="32"/>
        </w:rPr>
      </w:pPr>
    </w:p>
    <w:p w14:paraId="0E4188B3" w14:textId="77777777" w:rsidR="00776134" w:rsidRDefault="00BA5689" w:rsidP="00776134">
      <w:pPr>
        <w:pStyle w:val="BodyText"/>
        <w:jc w:val="center"/>
      </w:pPr>
      <w:r w:rsidRPr="00BA5689">
        <w:rPr>
          <w:b/>
          <w:sz w:val="32"/>
          <w:szCs w:val="32"/>
        </w:rPr>
        <w:t>Conclusion</w:t>
      </w:r>
    </w:p>
    <w:p w14:paraId="1CA44367" w14:textId="724BA88C" w:rsidR="00F87DE3" w:rsidRDefault="00236246" w:rsidP="00EC0F89">
      <w:pPr>
        <w:pStyle w:val="BodyText"/>
      </w:pPr>
      <w:r>
        <w:t>There have a bunch of difference between the ANN and Fuzzy Logic. In the ANN, the A.I. agent has been told “how good of the decision it does, but not what decision is right”, and in the Fuzzy Logic has been told “what is the right decision”, in the figure shows more details about the differen</w:t>
      </w:r>
      <w:r w:rsidR="00A80CF8">
        <w:t>ce between these two algorithm</w:t>
      </w:r>
    </w:p>
    <w:tbl>
      <w:tblPr>
        <w:tblStyle w:val="TableGrid"/>
        <w:tblW w:w="0" w:type="auto"/>
        <w:tblLook w:val="04A0" w:firstRow="1" w:lastRow="0" w:firstColumn="1" w:lastColumn="0" w:noHBand="0" w:noVBand="1"/>
      </w:tblPr>
      <w:tblGrid>
        <w:gridCol w:w="3192"/>
        <w:gridCol w:w="3192"/>
        <w:gridCol w:w="3192"/>
      </w:tblGrid>
      <w:tr w:rsidR="00F87DE3" w:rsidRPr="00027520" w14:paraId="79D0B307" w14:textId="77777777" w:rsidTr="00F87DE3">
        <w:tc>
          <w:tcPr>
            <w:tcW w:w="3192" w:type="dxa"/>
          </w:tcPr>
          <w:p w14:paraId="58DA1A5D" w14:textId="77777777" w:rsidR="00F87DE3" w:rsidRPr="00027520" w:rsidRDefault="00F87DE3" w:rsidP="00F87DE3">
            <w:pPr>
              <w:pStyle w:val="BodyText"/>
              <w:jc w:val="center"/>
              <w:rPr>
                <w:sz w:val="20"/>
                <w:szCs w:val="20"/>
              </w:rPr>
            </w:pPr>
          </w:p>
        </w:tc>
        <w:tc>
          <w:tcPr>
            <w:tcW w:w="3192" w:type="dxa"/>
          </w:tcPr>
          <w:p w14:paraId="42323A93" w14:textId="547F963E" w:rsidR="00F87DE3" w:rsidRPr="00027520" w:rsidRDefault="00F87DE3" w:rsidP="00F87DE3">
            <w:pPr>
              <w:pStyle w:val="BodyText"/>
              <w:jc w:val="center"/>
              <w:rPr>
                <w:sz w:val="20"/>
                <w:szCs w:val="20"/>
              </w:rPr>
            </w:pPr>
            <w:r w:rsidRPr="00027520">
              <w:rPr>
                <w:sz w:val="20"/>
                <w:szCs w:val="20"/>
              </w:rPr>
              <w:t>ANN</w:t>
            </w:r>
          </w:p>
        </w:tc>
        <w:tc>
          <w:tcPr>
            <w:tcW w:w="3192" w:type="dxa"/>
          </w:tcPr>
          <w:p w14:paraId="1BFDFC9C" w14:textId="3DB3AA28" w:rsidR="00F87DE3" w:rsidRPr="00027520" w:rsidRDefault="00F87DE3" w:rsidP="00F87DE3">
            <w:pPr>
              <w:pStyle w:val="BodyText"/>
              <w:jc w:val="center"/>
              <w:rPr>
                <w:sz w:val="20"/>
                <w:szCs w:val="20"/>
              </w:rPr>
            </w:pPr>
            <w:r w:rsidRPr="00027520">
              <w:rPr>
                <w:sz w:val="20"/>
                <w:szCs w:val="20"/>
              </w:rPr>
              <w:t>Fuzzy Logic</w:t>
            </w:r>
          </w:p>
        </w:tc>
      </w:tr>
      <w:tr w:rsidR="00F87DE3" w:rsidRPr="00027520" w14:paraId="0EB72C7E" w14:textId="77777777" w:rsidTr="00F87DE3">
        <w:tc>
          <w:tcPr>
            <w:tcW w:w="3192" w:type="dxa"/>
          </w:tcPr>
          <w:p w14:paraId="567102E3" w14:textId="283022FD" w:rsidR="00F87DE3" w:rsidRPr="00027520" w:rsidRDefault="00027520" w:rsidP="00027520">
            <w:pPr>
              <w:pStyle w:val="BodyText"/>
              <w:jc w:val="center"/>
              <w:rPr>
                <w:sz w:val="20"/>
                <w:szCs w:val="20"/>
              </w:rPr>
            </w:pPr>
            <w:r w:rsidRPr="00027520">
              <w:rPr>
                <w:sz w:val="20"/>
                <w:szCs w:val="20"/>
              </w:rPr>
              <w:t xml:space="preserve">Difficulty of implement </w:t>
            </w:r>
          </w:p>
        </w:tc>
        <w:tc>
          <w:tcPr>
            <w:tcW w:w="3192" w:type="dxa"/>
          </w:tcPr>
          <w:p w14:paraId="5F0CD879" w14:textId="77777777" w:rsidR="00C15364" w:rsidRPr="00027520" w:rsidRDefault="00C15364" w:rsidP="00027520">
            <w:pPr>
              <w:pStyle w:val="BodyText"/>
              <w:jc w:val="center"/>
              <w:rPr>
                <w:sz w:val="20"/>
                <w:szCs w:val="20"/>
              </w:rPr>
            </w:pPr>
          </w:p>
          <w:p w14:paraId="0AD978AC" w14:textId="77777777" w:rsidR="00C15364" w:rsidRPr="00027520" w:rsidRDefault="00C15364" w:rsidP="00027520">
            <w:pPr>
              <w:pStyle w:val="BodyText"/>
              <w:jc w:val="center"/>
              <w:rPr>
                <w:sz w:val="20"/>
                <w:szCs w:val="20"/>
              </w:rPr>
            </w:pPr>
          </w:p>
          <w:p w14:paraId="4888954E" w14:textId="4BB44D78" w:rsidR="00F87DE3" w:rsidRPr="00027520" w:rsidRDefault="00F87DE3" w:rsidP="00027520">
            <w:pPr>
              <w:pStyle w:val="BodyText"/>
              <w:jc w:val="center"/>
              <w:rPr>
                <w:sz w:val="20"/>
                <w:szCs w:val="20"/>
              </w:rPr>
            </w:pPr>
            <w:r w:rsidRPr="00027520">
              <w:rPr>
                <w:sz w:val="20"/>
                <w:szCs w:val="20"/>
              </w:rPr>
              <w:t>After set all settings done, wil</w:t>
            </w:r>
            <w:bookmarkStart w:id="0" w:name="_GoBack"/>
            <w:bookmarkEnd w:id="0"/>
            <w:r w:rsidRPr="00027520">
              <w:rPr>
                <w:sz w:val="20"/>
                <w:szCs w:val="20"/>
              </w:rPr>
              <w:t xml:space="preserve">l be easy to </w:t>
            </w:r>
            <w:r w:rsidR="00C15364" w:rsidRPr="00027520">
              <w:rPr>
                <w:sz w:val="20"/>
                <w:szCs w:val="20"/>
              </w:rPr>
              <w:t>execute.</w:t>
            </w:r>
          </w:p>
        </w:tc>
        <w:tc>
          <w:tcPr>
            <w:tcW w:w="3192" w:type="dxa"/>
          </w:tcPr>
          <w:p w14:paraId="3AD4BF2E" w14:textId="737E405F" w:rsidR="00F87DE3" w:rsidRPr="00027520" w:rsidRDefault="00F87DE3" w:rsidP="00027520">
            <w:pPr>
              <w:pStyle w:val="BodyText"/>
              <w:jc w:val="center"/>
              <w:rPr>
                <w:sz w:val="20"/>
                <w:szCs w:val="20"/>
              </w:rPr>
            </w:pPr>
            <w:r w:rsidRPr="00027520">
              <w:rPr>
                <w:sz w:val="20"/>
                <w:szCs w:val="20"/>
              </w:rPr>
              <w:t>Need to give bunch of settings</w:t>
            </w:r>
            <w:r w:rsidR="00C15364" w:rsidRPr="00027520">
              <w:rPr>
                <w:sz w:val="20"/>
                <w:szCs w:val="20"/>
              </w:rPr>
              <w:t>, before the program runs, need to give details that what actions need to do in different specifically situations.</w:t>
            </w:r>
          </w:p>
        </w:tc>
      </w:tr>
      <w:tr w:rsidR="00F87DE3" w:rsidRPr="00027520" w14:paraId="4A3141AF" w14:textId="77777777" w:rsidTr="00F87DE3">
        <w:tc>
          <w:tcPr>
            <w:tcW w:w="3192" w:type="dxa"/>
          </w:tcPr>
          <w:p w14:paraId="24329D04" w14:textId="6008D052" w:rsidR="00C15364" w:rsidRPr="00027520" w:rsidRDefault="00C15364" w:rsidP="00027520">
            <w:pPr>
              <w:pStyle w:val="BodyText"/>
              <w:jc w:val="center"/>
              <w:rPr>
                <w:sz w:val="20"/>
                <w:szCs w:val="20"/>
              </w:rPr>
            </w:pPr>
            <w:r w:rsidRPr="00027520">
              <w:rPr>
                <w:sz w:val="20"/>
                <w:szCs w:val="20"/>
              </w:rPr>
              <w:t>Understandable</w:t>
            </w:r>
          </w:p>
        </w:tc>
        <w:tc>
          <w:tcPr>
            <w:tcW w:w="3192" w:type="dxa"/>
          </w:tcPr>
          <w:p w14:paraId="44BE619E" w14:textId="1D088365" w:rsidR="00F87DE3" w:rsidRPr="00027520" w:rsidRDefault="00F87DE3" w:rsidP="00027520">
            <w:pPr>
              <w:pStyle w:val="BodyText"/>
              <w:jc w:val="center"/>
              <w:rPr>
                <w:sz w:val="20"/>
                <w:szCs w:val="20"/>
              </w:rPr>
            </w:pPr>
            <w:r w:rsidRPr="00027520">
              <w:rPr>
                <w:sz w:val="20"/>
                <w:szCs w:val="20"/>
              </w:rPr>
              <w:t>Hard to understand what is the code working for</w:t>
            </w:r>
          </w:p>
        </w:tc>
        <w:tc>
          <w:tcPr>
            <w:tcW w:w="3192" w:type="dxa"/>
          </w:tcPr>
          <w:p w14:paraId="56B3C8F5" w14:textId="7D83529E" w:rsidR="00F87DE3" w:rsidRPr="00027520" w:rsidRDefault="00F87DE3" w:rsidP="00027520">
            <w:pPr>
              <w:pStyle w:val="BodyText"/>
              <w:jc w:val="center"/>
              <w:rPr>
                <w:sz w:val="20"/>
                <w:szCs w:val="20"/>
              </w:rPr>
            </w:pPr>
            <w:r w:rsidRPr="00027520">
              <w:rPr>
                <w:sz w:val="20"/>
                <w:szCs w:val="20"/>
              </w:rPr>
              <w:t>Easy to understand the coding part, just IF/THEN statement</w:t>
            </w:r>
          </w:p>
        </w:tc>
      </w:tr>
      <w:tr w:rsidR="00F87DE3" w:rsidRPr="00027520" w14:paraId="5585E495" w14:textId="77777777" w:rsidTr="00F87DE3">
        <w:tc>
          <w:tcPr>
            <w:tcW w:w="3192" w:type="dxa"/>
          </w:tcPr>
          <w:p w14:paraId="5EB1B8E1" w14:textId="27C99B3B" w:rsidR="00F87DE3" w:rsidRPr="00027520" w:rsidRDefault="00C15364" w:rsidP="00027520">
            <w:pPr>
              <w:pStyle w:val="BodyText"/>
              <w:jc w:val="center"/>
              <w:rPr>
                <w:sz w:val="20"/>
                <w:szCs w:val="20"/>
              </w:rPr>
            </w:pPr>
            <w:r w:rsidRPr="00027520">
              <w:rPr>
                <w:sz w:val="20"/>
                <w:szCs w:val="20"/>
              </w:rPr>
              <w:t>Environments changed</w:t>
            </w:r>
          </w:p>
        </w:tc>
        <w:tc>
          <w:tcPr>
            <w:tcW w:w="3192" w:type="dxa"/>
          </w:tcPr>
          <w:p w14:paraId="630E7590" w14:textId="4D7874D9" w:rsidR="00F87DE3" w:rsidRPr="00027520" w:rsidRDefault="00C15364" w:rsidP="00027520">
            <w:pPr>
              <w:pStyle w:val="BodyText"/>
              <w:jc w:val="center"/>
              <w:rPr>
                <w:sz w:val="20"/>
                <w:szCs w:val="20"/>
              </w:rPr>
            </w:pPr>
            <w:r w:rsidRPr="00027520">
              <w:rPr>
                <w:sz w:val="20"/>
                <w:szCs w:val="20"/>
              </w:rPr>
              <w:t>Just need to changed the inputs, because it learns how to reduce the error occur, can find the result easily</w:t>
            </w:r>
          </w:p>
        </w:tc>
        <w:tc>
          <w:tcPr>
            <w:tcW w:w="3192" w:type="dxa"/>
          </w:tcPr>
          <w:p w14:paraId="3CC10FBF" w14:textId="212777E2" w:rsidR="00F87DE3" w:rsidRPr="00027520" w:rsidRDefault="00C15364" w:rsidP="00027520">
            <w:pPr>
              <w:pStyle w:val="BodyText"/>
              <w:jc w:val="center"/>
              <w:rPr>
                <w:sz w:val="20"/>
                <w:szCs w:val="20"/>
              </w:rPr>
            </w:pPr>
            <w:r w:rsidRPr="00027520">
              <w:rPr>
                <w:sz w:val="20"/>
                <w:szCs w:val="20"/>
              </w:rPr>
              <w:t>Need to change bunch of setting, include every inputs, fuzzy values, and fuzzy rules.</w:t>
            </w:r>
          </w:p>
        </w:tc>
      </w:tr>
      <w:tr w:rsidR="00F87DE3" w:rsidRPr="00027520" w14:paraId="44DFB069" w14:textId="77777777" w:rsidTr="00F87DE3">
        <w:tc>
          <w:tcPr>
            <w:tcW w:w="3192" w:type="dxa"/>
          </w:tcPr>
          <w:p w14:paraId="0C9F0BF0" w14:textId="4D2CBE1E" w:rsidR="00F87DE3" w:rsidRPr="00027520" w:rsidRDefault="00C15364" w:rsidP="00027520">
            <w:pPr>
              <w:pStyle w:val="BodyText"/>
              <w:jc w:val="center"/>
              <w:rPr>
                <w:sz w:val="20"/>
                <w:szCs w:val="20"/>
              </w:rPr>
            </w:pPr>
            <w:r w:rsidRPr="00027520">
              <w:rPr>
                <w:sz w:val="20"/>
                <w:szCs w:val="20"/>
              </w:rPr>
              <w:t>Time spend</w:t>
            </w:r>
          </w:p>
        </w:tc>
        <w:tc>
          <w:tcPr>
            <w:tcW w:w="3192" w:type="dxa"/>
          </w:tcPr>
          <w:p w14:paraId="4C99A791" w14:textId="672C5BFA" w:rsidR="00F87DE3" w:rsidRPr="00027520" w:rsidRDefault="00C15364" w:rsidP="00027520">
            <w:pPr>
              <w:pStyle w:val="BodyText"/>
              <w:jc w:val="center"/>
              <w:rPr>
                <w:sz w:val="20"/>
                <w:szCs w:val="20"/>
              </w:rPr>
            </w:pPr>
            <w:r w:rsidRPr="00027520">
              <w:rPr>
                <w:sz w:val="20"/>
                <w:szCs w:val="20"/>
              </w:rPr>
              <w:t>In this project is longer then fuzzy logic algorithm.</w:t>
            </w:r>
          </w:p>
        </w:tc>
        <w:tc>
          <w:tcPr>
            <w:tcW w:w="3192" w:type="dxa"/>
          </w:tcPr>
          <w:p w14:paraId="3DBE340D" w14:textId="1E921611" w:rsidR="00F87DE3" w:rsidRPr="00027520" w:rsidRDefault="00027520" w:rsidP="00027520">
            <w:pPr>
              <w:pStyle w:val="BodyText"/>
              <w:jc w:val="center"/>
              <w:rPr>
                <w:sz w:val="20"/>
                <w:szCs w:val="20"/>
              </w:rPr>
            </w:pPr>
            <w:r w:rsidRPr="00027520">
              <w:rPr>
                <w:sz w:val="20"/>
                <w:szCs w:val="20"/>
              </w:rPr>
              <w:t>Fast, but not sure with huge fuzzy sets.</w:t>
            </w:r>
          </w:p>
        </w:tc>
      </w:tr>
    </w:tbl>
    <w:p w14:paraId="78B60748" w14:textId="77777777" w:rsidR="00236246" w:rsidRPr="00027520" w:rsidRDefault="00236246" w:rsidP="00EC0F89">
      <w:pPr>
        <w:pStyle w:val="BodyText"/>
        <w:rPr>
          <w:sz w:val="20"/>
          <w:szCs w:val="20"/>
        </w:rPr>
      </w:pPr>
    </w:p>
    <w:p w14:paraId="151BF6D5" w14:textId="4E28B962" w:rsidR="002406C3" w:rsidRPr="00A80CF8" w:rsidRDefault="008409A5" w:rsidP="00EC0F89">
      <w:pPr>
        <w:pStyle w:val="BodyText"/>
      </w:pPr>
      <w:r w:rsidRPr="00A80CF8">
        <w:t xml:space="preserve"> </w:t>
      </w:r>
      <w:r w:rsidR="00A80CF8" w:rsidRPr="00A80CF8">
        <w:t xml:space="preserve">To conclusive, </w:t>
      </w:r>
      <w:r w:rsidR="00B7197B">
        <w:t>the fuzzy logic algorithm is really easy to understand and implement, but it requires with a stable environment, or it will always needs much hand works to adjust the system to get the best answer. In fuzzy logic, it’s more likely to be a “human given” artificial intelligence, because the programmer will decide all the logic to be a look up table, and the agent will pick the best choi</w:t>
      </w:r>
      <w:r w:rsidR="00A77FB6">
        <w:t xml:space="preserve">ce as output. Both ANN and fuzzy logic can find the best answer if the agent has enough information, ANN is more repeatable but hard to set up, and fuzzy logic is easy to set up but needs lots of hand work and easier to get </w:t>
      </w:r>
      <w:r w:rsidR="00CB1E1B">
        <w:t>outer effect</w:t>
      </w:r>
      <w:r w:rsidR="00A77FB6">
        <w:t>.</w:t>
      </w:r>
    </w:p>
    <w:sectPr w:rsidR="002406C3" w:rsidRPr="00A80CF8" w:rsidSect="00023750">
      <w:headerReference w:type="default" r:id="rId15"/>
      <w:pgSz w:w="12240" w:h="15840" w:code="1"/>
      <w:pgMar w:top="1440" w:right="1440" w:bottom="851" w:left="1440" w:header="144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CD219" w14:textId="77777777" w:rsidR="002A27B1" w:rsidRDefault="002A27B1">
      <w:r>
        <w:separator/>
      </w:r>
    </w:p>
  </w:endnote>
  <w:endnote w:type="continuationSeparator" w:id="0">
    <w:p w14:paraId="49954EA3" w14:textId="77777777" w:rsidR="002A27B1" w:rsidRDefault="002A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CF6B0" w14:textId="77777777" w:rsidR="002A27B1" w:rsidRDefault="002A27B1">
      <w:r>
        <w:separator/>
      </w:r>
    </w:p>
  </w:footnote>
  <w:footnote w:type="continuationSeparator" w:id="0">
    <w:p w14:paraId="7B594D21" w14:textId="77777777" w:rsidR="002A27B1" w:rsidRDefault="002A27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6E42F" w14:textId="3427A0C1" w:rsidR="002A27B1" w:rsidRDefault="002A27B1" w:rsidP="00CD2595">
    <w:pPr>
      <w:pStyle w:val="Header"/>
      <w:jc w:val="right"/>
      <w:rPr>
        <w:rStyle w:val="PageNumber"/>
      </w:rPr>
    </w:pPr>
    <w:sdt>
      <w:sdtPr>
        <w:id w:val="498842633"/>
        <w:placeholder>
          <w:docPart w:val="AAFF3B97BCF788468B70AE49EE4B5D4B"/>
        </w:placeholder>
      </w:sdtPr>
      <w:sdtContent>
        <w:r>
          <w:t>Chihsiang Wang</w:t>
        </w:r>
      </w:sdtContent>
    </w:sdt>
    <w:r>
      <w:t xml:space="preserve"> / </w:t>
    </w:r>
    <w:sdt>
      <w:sdtPr>
        <w:id w:val="498842635"/>
        <w:placeholder>
          <w:docPart w:val="AAFF3B97BCF788468B70AE49EE4B5D4B"/>
        </w:placeholder>
      </w:sdtPr>
      <w:sdtContent>
        <w:r>
          <w:t>Fuzzy Logic</w:t>
        </w:r>
      </w:sdtContent>
    </w:sdt>
    <w:r>
      <w:t xml:space="preserve"> / </w:t>
    </w:r>
    <w:r>
      <w:rPr>
        <w:rStyle w:val="PageNumber"/>
      </w:rPr>
      <w:fldChar w:fldCharType="begin"/>
    </w:r>
    <w:r>
      <w:rPr>
        <w:rStyle w:val="PageNumber"/>
      </w:rPr>
      <w:instrText xml:space="preserve"> PAGE </w:instrText>
    </w:r>
    <w:r>
      <w:rPr>
        <w:rStyle w:val="PageNumber"/>
      </w:rPr>
      <w:fldChar w:fldCharType="separate"/>
    </w:r>
    <w:r w:rsidR="00EF3B41">
      <w:rPr>
        <w:rStyle w:val="PageNumber"/>
        <w:noProof/>
      </w:rPr>
      <w:t>6</w:t>
    </w:r>
    <w:r>
      <w:rPr>
        <w:rStyle w:val="PageNumber"/>
      </w:rPr>
      <w:fldChar w:fldCharType="end"/>
    </w:r>
  </w:p>
  <w:p w14:paraId="1EECAAD4" w14:textId="77777777" w:rsidR="002A27B1" w:rsidRDefault="002A27B1" w:rsidP="00CD2595">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B29F1"/>
    <w:multiLevelType w:val="hybridMultilevel"/>
    <w:tmpl w:val="2AFEB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C3"/>
    <w:rsid w:val="00015232"/>
    <w:rsid w:val="00023750"/>
    <w:rsid w:val="00027520"/>
    <w:rsid w:val="00031821"/>
    <w:rsid w:val="000904AC"/>
    <w:rsid w:val="000B1D1C"/>
    <w:rsid w:val="000E2DA1"/>
    <w:rsid w:val="000F7A36"/>
    <w:rsid w:val="0010067D"/>
    <w:rsid w:val="001150E6"/>
    <w:rsid w:val="001307B7"/>
    <w:rsid w:val="00180B13"/>
    <w:rsid w:val="001B17D3"/>
    <w:rsid w:val="001D4C9F"/>
    <w:rsid w:val="00207B88"/>
    <w:rsid w:val="0023332B"/>
    <w:rsid w:val="00236246"/>
    <w:rsid w:val="00237D62"/>
    <w:rsid w:val="002406C3"/>
    <w:rsid w:val="00241D11"/>
    <w:rsid w:val="002A27B1"/>
    <w:rsid w:val="002B2566"/>
    <w:rsid w:val="002B3A83"/>
    <w:rsid w:val="002D3C9F"/>
    <w:rsid w:val="0032261B"/>
    <w:rsid w:val="003230D9"/>
    <w:rsid w:val="00325E2C"/>
    <w:rsid w:val="00346C35"/>
    <w:rsid w:val="00375D73"/>
    <w:rsid w:val="003934D8"/>
    <w:rsid w:val="003C5A8D"/>
    <w:rsid w:val="003F32E8"/>
    <w:rsid w:val="00405716"/>
    <w:rsid w:val="00411060"/>
    <w:rsid w:val="00431BB7"/>
    <w:rsid w:val="004360B3"/>
    <w:rsid w:val="004722D9"/>
    <w:rsid w:val="00493CC0"/>
    <w:rsid w:val="004965EC"/>
    <w:rsid w:val="005203AC"/>
    <w:rsid w:val="005753F9"/>
    <w:rsid w:val="00606210"/>
    <w:rsid w:val="006150E7"/>
    <w:rsid w:val="00637924"/>
    <w:rsid w:val="006A2BD1"/>
    <w:rsid w:val="006B1D3C"/>
    <w:rsid w:val="006B7D20"/>
    <w:rsid w:val="006F1B37"/>
    <w:rsid w:val="006F72DB"/>
    <w:rsid w:val="007019EB"/>
    <w:rsid w:val="00727095"/>
    <w:rsid w:val="00765424"/>
    <w:rsid w:val="007672A5"/>
    <w:rsid w:val="00776134"/>
    <w:rsid w:val="007A4D5F"/>
    <w:rsid w:val="007D0867"/>
    <w:rsid w:val="007F1E71"/>
    <w:rsid w:val="007F5418"/>
    <w:rsid w:val="00812476"/>
    <w:rsid w:val="00814B7E"/>
    <w:rsid w:val="00816FD7"/>
    <w:rsid w:val="008257BF"/>
    <w:rsid w:val="008409A5"/>
    <w:rsid w:val="008C003E"/>
    <w:rsid w:val="008C50E0"/>
    <w:rsid w:val="008F7D7B"/>
    <w:rsid w:val="0090117B"/>
    <w:rsid w:val="0091039E"/>
    <w:rsid w:val="00953A1E"/>
    <w:rsid w:val="009A4495"/>
    <w:rsid w:val="009A7C68"/>
    <w:rsid w:val="009C3225"/>
    <w:rsid w:val="009E69A3"/>
    <w:rsid w:val="00A0190D"/>
    <w:rsid w:val="00A127BD"/>
    <w:rsid w:val="00A25A75"/>
    <w:rsid w:val="00A329FA"/>
    <w:rsid w:val="00A3717B"/>
    <w:rsid w:val="00A55751"/>
    <w:rsid w:val="00A77FB6"/>
    <w:rsid w:val="00A80CF8"/>
    <w:rsid w:val="00AF1171"/>
    <w:rsid w:val="00AF6AD6"/>
    <w:rsid w:val="00B650C0"/>
    <w:rsid w:val="00B7197B"/>
    <w:rsid w:val="00B916EC"/>
    <w:rsid w:val="00BA5689"/>
    <w:rsid w:val="00BA5984"/>
    <w:rsid w:val="00BC0A58"/>
    <w:rsid w:val="00BE003C"/>
    <w:rsid w:val="00BF4474"/>
    <w:rsid w:val="00BF4F68"/>
    <w:rsid w:val="00C12040"/>
    <w:rsid w:val="00C15364"/>
    <w:rsid w:val="00C2688C"/>
    <w:rsid w:val="00C36C28"/>
    <w:rsid w:val="00C37907"/>
    <w:rsid w:val="00C54468"/>
    <w:rsid w:val="00C63099"/>
    <w:rsid w:val="00CB1E1B"/>
    <w:rsid w:val="00CB211A"/>
    <w:rsid w:val="00CC1F4F"/>
    <w:rsid w:val="00CC48BA"/>
    <w:rsid w:val="00CD2595"/>
    <w:rsid w:val="00D13FCC"/>
    <w:rsid w:val="00D8316B"/>
    <w:rsid w:val="00D844E1"/>
    <w:rsid w:val="00D86BDF"/>
    <w:rsid w:val="00D91F50"/>
    <w:rsid w:val="00DB6E7E"/>
    <w:rsid w:val="00E044B6"/>
    <w:rsid w:val="00E42F4F"/>
    <w:rsid w:val="00E46D17"/>
    <w:rsid w:val="00E51870"/>
    <w:rsid w:val="00E82090"/>
    <w:rsid w:val="00EA6DC2"/>
    <w:rsid w:val="00EB7C18"/>
    <w:rsid w:val="00EC0F89"/>
    <w:rsid w:val="00EE0744"/>
    <w:rsid w:val="00EF3B41"/>
    <w:rsid w:val="00F20495"/>
    <w:rsid w:val="00F776F0"/>
    <w:rsid w:val="00F8370E"/>
    <w:rsid w:val="00F87DE3"/>
    <w:rsid w:val="00FA1FA6"/>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22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style>
  <w:style w:type="paragraph" w:styleId="Heading1">
    <w:name w:val="heading 1"/>
    <w:basedOn w:val="Normal"/>
    <w:next w:val="Normal"/>
    <w:qFormat/>
    <w:rsid w:val="001B17D3"/>
    <w:pPr>
      <w:keepNext/>
      <w:spacing w:before="5040" w:line="480" w:lineRule="auto"/>
      <w:jc w:val="center"/>
      <w:outlineLvl w:val="0"/>
    </w:pPr>
    <w:rPr>
      <w:rFonts w:cs="Arial"/>
      <w:bCs/>
      <w:caps/>
      <w:kern w:val="32"/>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Caption">
    <w:name w:val="caption"/>
    <w:basedOn w:val="Normal"/>
    <w:next w:val="Normal"/>
    <w:unhideWhenUsed/>
    <w:qFormat/>
    <w:rsid w:val="00207B88"/>
    <w:pPr>
      <w:spacing w:after="200"/>
    </w:pPr>
    <w:rPr>
      <w:b/>
      <w:bCs/>
      <w:color w:val="4F81BD" w:themeColor="accent1"/>
      <w:sz w:val="18"/>
      <w:szCs w:val="18"/>
    </w:rPr>
  </w:style>
  <w:style w:type="character" w:customStyle="1" w:styleId="apple-converted-space">
    <w:name w:val="apple-converted-space"/>
    <w:basedOn w:val="DefaultParagraphFont"/>
    <w:rsid w:val="00E82090"/>
  </w:style>
  <w:style w:type="paragraph" w:styleId="NormalWeb">
    <w:name w:val="Normal (Web)"/>
    <w:basedOn w:val="Normal"/>
    <w:uiPriority w:val="99"/>
    <w:unhideWhenUsed/>
    <w:rsid w:val="00A3717B"/>
    <w:pPr>
      <w:tabs>
        <w:tab w:val="clear" w:pos="360"/>
        <w:tab w:val="clear" w:pos="9360"/>
      </w:tabs>
      <w:spacing w:before="100" w:beforeAutospacing="1" w:after="100" w:afterAutospacing="1"/>
    </w:pPr>
    <w:rPr>
      <w:rFonts w:ascii="Times" w:hAnsi="Times"/>
      <w:sz w:val="20"/>
      <w:lang w:eastAsia="zh-TW"/>
    </w:rPr>
  </w:style>
  <w:style w:type="character" w:styleId="Hyperlink">
    <w:name w:val="Hyperlink"/>
    <w:basedOn w:val="DefaultParagraphFont"/>
    <w:uiPriority w:val="99"/>
    <w:unhideWhenUsed/>
    <w:rsid w:val="00A3717B"/>
    <w:rPr>
      <w:color w:val="0000FF"/>
      <w:u w:val="single"/>
    </w:rPr>
  </w:style>
  <w:style w:type="paragraph" w:styleId="ListParagraph">
    <w:name w:val="List Paragraph"/>
    <w:basedOn w:val="Normal"/>
    <w:uiPriority w:val="34"/>
    <w:qFormat/>
    <w:rsid w:val="00BF4474"/>
    <w:pPr>
      <w:ind w:left="720"/>
      <w:contextualSpacing/>
    </w:pPr>
  </w:style>
  <w:style w:type="table" w:styleId="TableGrid">
    <w:name w:val="Table Grid"/>
    <w:basedOn w:val="TableNormal"/>
    <w:rsid w:val="002D3C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516">
      <w:bodyDiv w:val="1"/>
      <w:marLeft w:val="0"/>
      <w:marRight w:val="0"/>
      <w:marTop w:val="0"/>
      <w:marBottom w:val="0"/>
      <w:divBdr>
        <w:top w:val="none" w:sz="0" w:space="0" w:color="auto"/>
        <w:left w:val="none" w:sz="0" w:space="0" w:color="auto"/>
        <w:bottom w:val="none" w:sz="0" w:space="0" w:color="auto"/>
        <w:right w:val="none" w:sz="0" w:space="0" w:color="auto"/>
      </w:divBdr>
    </w:div>
    <w:div w:id="740565850">
      <w:bodyDiv w:val="1"/>
      <w:marLeft w:val="0"/>
      <w:marRight w:val="0"/>
      <w:marTop w:val="0"/>
      <w:marBottom w:val="0"/>
      <w:divBdr>
        <w:top w:val="none" w:sz="0" w:space="0" w:color="auto"/>
        <w:left w:val="none" w:sz="0" w:space="0" w:color="auto"/>
        <w:bottom w:val="none" w:sz="0" w:space="0" w:color="auto"/>
        <w:right w:val="none" w:sz="0" w:space="0" w:color="auto"/>
      </w:divBdr>
    </w:div>
    <w:div w:id="800539636">
      <w:bodyDiv w:val="1"/>
      <w:marLeft w:val="0"/>
      <w:marRight w:val="0"/>
      <w:marTop w:val="0"/>
      <w:marBottom w:val="0"/>
      <w:divBdr>
        <w:top w:val="none" w:sz="0" w:space="0" w:color="auto"/>
        <w:left w:val="none" w:sz="0" w:space="0" w:color="auto"/>
        <w:bottom w:val="none" w:sz="0" w:space="0" w:color="auto"/>
        <w:right w:val="none" w:sz="0" w:space="0" w:color="auto"/>
      </w:divBdr>
    </w:div>
    <w:div w:id="851338774">
      <w:bodyDiv w:val="1"/>
      <w:marLeft w:val="0"/>
      <w:marRight w:val="0"/>
      <w:marTop w:val="0"/>
      <w:marBottom w:val="0"/>
      <w:divBdr>
        <w:top w:val="none" w:sz="0" w:space="0" w:color="auto"/>
        <w:left w:val="none" w:sz="0" w:space="0" w:color="auto"/>
        <w:bottom w:val="none" w:sz="0" w:space="0" w:color="auto"/>
        <w:right w:val="none" w:sz="0" w:space="0" w:color="auto"/>
      </w:divBdr>
    </w:div>
    <w:div w:id="1014914304">
      <w:bodyDiv w:val="1"/>
      <w:marLeft w:val="0"/>
      <w:marRight w:val="0"/>
      <w:marTop w:val="0"/>
      <w:marBottom w:val="0"/>
      <w:divBdr>
        <w:top w:val="none" w:sz="0" w:space="0" w:color="auto"/>
        <w:left w:val="none" w:sz="0" w:space="0" w:color="auto"/>
        <w:bottom w:val="none" w:sz="0" w:space="0" w:color="auto"/>
        <w:right w:val="none" w:sz="0" w:space="0" w:color="auto"/>
      </w:divBdr>
    </w:div>
    <w:div w:id="1175879585">
      <w:bodyDiv w:val="1"/>
      <w:marLeft w:val="0"/>
      <w:marRight w:val="0"/>
      <w:marTop w:val="0"/>
      <w:marBottom w:val="0"/>
      <w:divBdr>
        <w:top w:val="none" w:sz="0" w:space="0" w:color="auto"/>
        <w:left w:val="none" w:sz="0" w:space="0" w:color="auto"/>
        <w:bottom w:val="none" w:sz="0" w:space="0" w:color="auto"/>
        <w:right w:val="none" w:sz="0" w:space="0" w:color="auto"/>
      </w:divBdr>
    </w:div>
    <w:div w:id="1308165713">
      <w:bodyDiv w:val="1"/>
      <w:marLeft w:val="0"/>
      <w:marRight w:val="0"/>
      <w:marTop w:val="0"/>
      <w:marBottom w:val="0"/>
      <w:divBdr>
        <w:top w:val="none" w:sz="0" w:space="0" w:color="auto"/>
        <w:left w:val="none" w:sz="0" w:space="0" w:color="auto"/>
        <w:bottom w:val="none" w:sz="0" w:space="0" w:color="auto"/>
        <w:right w:val="none" w:sz="0" w:space="0" w:color="auto"/>
      </w:divBdr>
    </w:div>
    <w:div w:id="1964387800">
      <w:bodyDiv w:val="1"/>
      <w:marLeft w:val="0"/>
      <w:marRight w:val="0"/>
      <w:marTop w:val="0"/>
      <w:marBottom w:val="0"/>
      <w:divBdr>
        <w:top w:val="none" w:sz="0" w:space="0" w:color="auto"/>
        <w:left w:val="none" w:sz="0" w:space="0" w:color="auto"/>
        <w:bottom w:val="none" w:sz="0" w:space="0" w:color="auto"/>
        <w:right w:val="none" w:sz="0" w:space="0" w:color="auto"/>
      </w:divBdr>
    </w:div>
    <w:div w:id="211323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ch:swy040mj65l93bg92sy065c40000gn:T:TC10263530999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FF3B97BCF788468B70AE49EE4B5D4B"/>
        <w:category>
          <w:name w:val="General"/>
          <w:gallery w:val="placeholder"/>
        </w:category>
        <w:types>
          <w:type w:val="bbPlcHdr"/>
        </w:types>
        <w:behaviors>
          <w:behavior w:val="content"/>
        </w:behaviors>
        <w:guid w:val="{921AFD52-56A1-0B4B-BE6F-F858ED08E0F8}"/>
      </w:docPartPr>
      <w:docPartBody>
        <w:p w:rsidR="00DA525D" w:rsidRDefault="00DA525D">
          <w:pPr>
            <w:pStyle w:val="AAFF3B97BCF788468B70AE49EE4B5D4B"/>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5D"/>
    <w:rsid w:val="00505854"/>
    <w:rsid w:val="006B22BB"/>
    <w:rsid w:val="006D74C9"/>
    <w:rsid w:val="00784AE6"/>
    <w:rsid w:val="00CC1477"/>
    <w:rsid w:val="00CE6CB3"/>
    <w:rsid w:val="00D11AAE"/>
    <w:rsid w:val="00DA5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6CB3"/>
    <w:rPr>
      <w:color w:val="808080"/>
    </w:rPr>
  </w:style>
  <w:style w:type="paragraph" w:customStyle="1" w:styleId="AAFF3B97BCF788468B70AE49EE4B5D4B">
    <w:name w:val="AAFF3B97BCF788468B70AE49EE4B5D4B"/>
  </w:style>
  <w:style w:type="paragraph" w:customStyle="1" w:styleId="D90CC1C13F433D46980B53D8FEE5787B">
    <w:name w:val="D90CC1C13F433D46980B53D8FEE5787B"/>
    <w:rsid w:val="00CE6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TC102635309990</Template>
  <TotalTime>2366</TotalTime>
  <Pages>7</Pages>
  <Words>1112</Words>
  <Characters>6341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[Your Name]</vt:lpstr>
    </vt:vector>
  </TitlesOfParts>
  <Company/>
  <LinksUpToDate>false</LinksUpToDate>
  <CharactersWithSpaces>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subject/>
  <dc:creator>Chihsiang</dc:creator>
  <cp:keywords/>
  <dc:description/>
  <cp:lastModifiedBy>Chihsiang</cp:lastModifiedBy>
  <cp:revision>5</cp:revision>
  <cp:lastPrinted>2013-04-22T03:45:00Z</cp:lastPrinted>
  <dcterms:created xsi:type="dcterms:W3CDTF">2013-02-14T08:03:00Z</dcterms:created>
  <dcterms:modified xsi:type="dcterms:W3CDTF">2013-04-22T07:08:00Z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